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3642" w14:textId="05F0B4F8" w:rsidR="6F965C7B" w:rsidRDefault="6F965C7B" w:rsidP="48779888">
      <w:pPr>
        <w:jc w:val="center"/>
        <w:rPr>
          <w:rFonts w:ascii="Urbanist" w:eastAsia="Urbanist" w:hAnsi="Urbanist" w:cs="Urbanist"/>
          <w:b/>
          <w:bCs/>
        </w:rPr>
      </w:pPr>
      <w:r w:rsidRPr="48779888">
        <w:rPr>
          <w:rFonts w:ascii="Urbanist" w:eastAsia="Urbanist" w:hAnsi="Urbanist" w:cs="Urbanist"/>
          <w:b/>
          <w:bCs/>
        </w:rPr>
        <w:t>Outgoing Inspection Report</w:t>
      </w:r>
    </w:p>
    <w:p w14:paraId="268FF2F0" w14:textId="28709D64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p w14:paraId="3E553DEF" w14:textId="6C50C6B8" w:rsidR="6F965C7B" w:rsidRDefault="6F965C7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Name: </w:t>
      </w:r>
      <w:r w:rsidR="00013DF8">
        <w:rPr>
          <w:rFonts w:ascii="Urbanist" w:eastAsia="Urbanist" w:hAnsi="Urbanist" w:cs="Urbanist"/>
          <w:sz w:val="22"/>
          <w:szCs w:val="22"/>
        </w:rPr>
        <w:t>{{name}}</w:t>
      </w:r>
    </w:p>
    <w:p w14:paraId="6A56BDDA" w14:textId="51B473CE" w:rsidR="6F965C7B" w:rsidRDefault="6F965C7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Surname: </w:t>
      </w:r>
      <w:r w:rsidR="00013DF8">
        <w:rPr>
          <w:rFonts w:ascii="Urbanist" w:eastAsia="Urbanist" w:hAnsi="Urbanist" w:cs="Urbanist"/>
          <w:sz w:val="22"/>
          <w:szCs w:val="22"/>
        </w:rPr>
        <w:t>{{surname}}</w:t>
      </w:r>
    </w:p>
    <w:p w14:paraId="1566F88D" w14:textId="6C0B0680" w:rsidR="6F965C7B" w:rsidRDefault="6F965C7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Address: </w:t>
      </w:r>
      <w:r w:rsidR="00013DF8">
        <w:rPr>
          <w:rFonts w:ascii="Urbanist" w:eastAsia="Urbanist" w:hAnsi="Urbanist" w:cs="Urbanist"/>
          <w:sz w:val="22"/>
          <w:szCs w:val="22"/>
        </w:rPr>
        <w:t>{{address}}</w:t>
      </w:r>
    </w:p>
    <w:p w14:paraId="1FE5C04A" w14:textId="386319E5" w:rsidR="6D098610" w:rsidRDefault="6D098610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 xml:space="preserve">Flat: </w:t>
      </w:r>
      <w:r w:rsidR="00013DF8">
        <w:rPr>
          <w:rFonts w:ascii="Urbanist" w:eastAsia="Urbanist" w:hAnsi="Urbanist" w:cs="Urbanist"/>
          <w:sz w:val="22"/>
          <w:szCs w:val="22"/>
        </w:rPr>
        <w:t>{{</w:t>
      </w:r>
      <w:proofErr w:type="spellStart"/>
      <w:r w:rsidR="00013DF8">
        <w:rPr>
          <w:rFonts w:ascii="Urbanist" w:eastAsia="Urbanist" w:hAnsi="Urbanist" w:cs="Urbanist"/>
          <w:sz w:val="22"/>
          <w:szCs w:val="22"/>
        </w:rPr>
        <w:t>flatLetter</w:t>
      </w:r>
      <w:proofErr w:type="spellEnd"/>
      <w:r w:rsidR="00013DF8">
        <w:rPr>
          <w:rFonts w:ascii="Urbanist" w:eastAsia="Urbanist" w:hAnsi="Urbanist" w:cs="Urbanist"/>
          <w:sz w:val="22"/>
          <w:szCs w:val="22"/>
        </w:rPr>
        <w:t>}}</w:t>
      </w:r>
    </w:p>
    <w:p w14:paraId="7B3F8BF1" w14:textId="4D1EE1A4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40"/>
        <w:gridCol w:w="1275"/>
        <w:gridCol w:w="3135"/>
        <w:gridCol w:w="2565"/>
      </w:tblGrid>
      <w:tr w:rsidR="48779888" w14:paraId="6E5E600D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89847F"/>
              <w:right w:val="single" w:sz="6" w:space="0" w:color="5E5E5E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B3736D" w14:textId="3C50BA6B" w:rsidR="48779888" w:rsidRDefault="4877988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Checklist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5E5E5E"/>
              <w:bottom w:val="single" w:sz="6" w:space="0" w:color="89847F"/>
              <w:right w:val="single" w:sz="6" w:space="0" w:color="5E5E5E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976966" w14:textId="649568B7" w:rsidR="48779888" w:rsidRDefault="4877988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Condition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5E5E5E"/>
              <w:bottom w:val="single" w:sz="6" w:space="0" w:color="89847F"/>
              <w:right w:val="single" w:sz="6" w:space="0" w:color="5E5E5E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711425" w14:textId="0A7071F7" w:rsidR="48779888" w:rsidRDefault="4877988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5E5E5E"/>
              <w:bottom w:val="single" w:sz="6" w:space="0" w:color="89847F"/>
              <w:right w:val="single" w:sz="6" w:space="0" w:color="929292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13056F" w14:textId="0C8661D7" w:rsidR="5E0A55CD" w:rsidRDefault="5E0A55CD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Images</w:t>
            </w:r>
          </w:p>
        </w:tc>
      </w:tr>
      <w:tr w:rsidR="48779888" w14:paraId="79454C98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89847F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9D7784" w14:textId="23683C7E" w:rsidR="48779888" w:rsidRDefault="48779888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Flat</w:t>
            </w:r>
          </w:p>
        </w:tc>
        <w:tc>
          <w:tcPr>
            <w:tcW w:w="1275" w:type="dxa"/>
            <w:tcBorders>
              <w:top w:val="single" w:sz="6" w:space="0" w:color="89847F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3FDB9B" w14:textId="49851B12" w:rsidR="48779888" w:rsidRDefault="00013DF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flat_status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3135" w:type="dxa"/>
            <w:tcBorders>
              <w:top w:val="single" w:sz="6" w:space="0" w:color="89847F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834F03" w14:textId="20FB5EBC" w:rsidR="48779888" w:rsidRDefault="00013DF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flat_notes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2565" w:type="dxa"/>
            <w:tcBorders>
              <w:top w:val="single" w:sz="6" w:space="0" w:color="89847F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EF9276" w14:textId="2FE946DE" w:rsidR="48779888" w:rsidRDefault="4877988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</w:p>
        </w:tc>
      </w:tr>
      <w:tr w:rsidR="48779888" w14:paraId="639FC9E9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942D1A" w14:textId="4CE8DE25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Floor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5E9A92" w14:textId="5E0A67DA" w:rsidR="01E411DA" w:rsidRDefault="01E411DA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97C94C" w14:textId="5CED7DAD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304E1" w14:textId="6E8409D0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03DF3833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AED381" w14:textId="54E06712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Door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BB4C4D" w14:textId="45F83B01" w:rsidR="0EB13EA2" w:rsidRDefault="0EB13EA2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7545B9" w14:textId="70E3BE40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892131" w14:textId="1A77E7D1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0086C6C2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E1FC35" w14:textId="30E4E995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Lights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3ADE57" w14:textId="78D6457A" w:rsidR="1FDB69A4" w:rsidRDefault="1FDB69A4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53F6E3" w14:textId="4C6933EA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01A566" w14:textId="6C7C5C92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2DB4875E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FE5546" w14:textId="0AB5403F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Windows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D960C9" w14:textId="5CD96349" w:rsidR="398DB306" w:rsidRDefault="398DB306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A64CC4" w14:textId="08A0DF11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60A295" w14:textId="735A52E8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01A1DB5A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FC5D5F" w14:textId="23848944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Ceiling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39E70C" w14:textId="151FB9DA" w:rsidR="158807D6" w:rsidRDefault="158807D6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4F58B7" w14:textId="04B44F9D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A9B063" w14:textId="17627BD0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725626BC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E7E624" w14:textId="4635321E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Walls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E25828" w14:textId="11B36D17" w:rsidR="158807D6" w:rsidRDefault="158807D6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112961" w14:textId="3F2E85E9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C0BE2" w14:textId="43E8BEF8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315D2085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35BA25" w14:textId="4C02E272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 xml:space="preserve">Built in Cupboards 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3A89CB" w14:textId="5BE2AA29" w:rsidR="42F5F402" w:rsidRDefault="42F5F402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Defective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E0D908" w14:textId="39B1F865" w:rsidR="711A7667" w:rsidRDefault="711A7667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 xml:space="preserve">The hinge is </w:t>
            </w:r>
            <w:r w:rsidR="025A0AE2" w:rsidRPr="48779888">
              <w:rPr>
                <w:rFonts w:ascii="Urbanist" w:eastAsia="Urbanist" w:hAnsi="Urbanist" w:cs="Urbanist"/>
                <w:sz w:val="22"/>
                <w:szCs w:val="22"/>
              </w:rPr>
              <w:t>loose,</w:t>
            </w: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 xml:space="preserve"> and I can only see </w:t>
            </w:r>
            <w:r w:rsidR="30B5D296" w:rsidRPr="48779888">
              <w:rPr>
                <w:rFonts w:ascii="Urbanist" w:eastAsia="Urbanist" w:hAnsi="Urbanist" w:cs="Urbanist"/>
                <w:sz w:val="22"/>
                <w:szCs w:val="22"/>
              </w:rPr>
              <w:t>1 screw in the hinge</w:t>
            </w: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AFC1A6" w14:textId="7B9B8205" w:rsidR="3218D548" w:rsidRDefault="3218D54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0A80082" wp14:editId="18A15140">
                  <wp:extent cx="1444454" cy="1908742"/>
                  <wp:effectExtent l="0" t="0" r="0" b="0"/>
                  <wp:docPr id="1284206452" name="Picture 1284206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454" cy="190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779888" w14:paraId="0B3F4791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213F2C" w14:textId="1DFF2854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Electricity box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433010" w14:textId="02153E55" w:rsidR="2EB4A18C" w:rsidRDefault="2EB4A18C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C8D3B0" w14:textId="4FE21857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049AA9" w14:textId="334C6AEA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5A041FC1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E09422" w14:textId="2917904F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Keys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08C07D" w14:textId="7328EC44" w:rsidR="0B76D6E3" w:rsidRDefault="0B76D6E3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2F7E6C" w14:textId="57F6E5F3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CB9E07" w14:textId="4FB9BE4E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506B0003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D8ACD4" w14:textId="008EF7B8" w:rsidR="48779888" w:rsidRDefault="48779888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Bedroom / living space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322940" w14:textId="61B9B169" w:rsidR="48779888" w:rsidRDefault="00013DF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lounge_status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7B6A7D" w14:textId="62659043" w:rsidR="48779888" w:rsidRDefault="00013DF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{{lounge_notes}}</w:t>
            </w: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78B303" w14:textId="5A8E8E89" w:rsidR="48779888" w:rsidRDefault="4877988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</w:p>
        </w:tc>
      </w:tr>
      <w:tr w:rsidR="48779888" w14:paraId="5A54D7A0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DE931A" w14:textId="3227C22F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Countertop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761232" w14:textId="5F016519" w:rsidR="51A62BB4" w:rsidRDefault="51A62BB4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B76CF6" w14:textId="4FD92CD6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FA787A" w14:textId="68E12726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1CD69F2E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9E5E83" w14:textId="4723A7BB" w:rsidR="48779888" w:rsidRDefault="48779888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Bathroom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382570" w14:textId="62B59053" w:rsidR="48779888" w:rsidRDefault="00013DF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bathroom_status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671173" w14:textId="330FFFE1" w:rsidR="48779888" w:rsidRDefault="00013DF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bathroom_notes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6D1E64" w14:textId="0E9A0F65" w:rsidR="48779888" w:rsidRDefault="4877988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</w:p>
        </w:tc>
      </w:tr>
      <w:tr w:rsidR="48779888" w14:paraId="46DF4A01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D2FE4" w14:textId="52E09D5A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lastRenderedPageBreak/>
              <w:t>Basin &amp; taps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BB3340" w14:textId="0639E442" w:rsidR="40470B43" w:rsidRDefault="40470B43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48DA49" w14:textId="74B3E8D7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36C004" w14:textId="3A953691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44C2533E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CA9189" w14:textId="386607C2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Toilet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8A650A" w14:textId="361CC80A" w:rsidR="79719AD8" w:rsidRDefault="79719AD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1EC9C" w14:textId="1693BBA4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A9D910" w14:textId="5206909D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15EB1030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8AD9E1" w14:textId="1DA59AE3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Shower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B179D8" w14:textId="08293030" w:rsidR="2F1A3072" w:rsidRDefault="2F1A3072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Defective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5CF62C" w14:textId="6477C611" w:rsidR="02DE3D04" w:rsidRDefault="02DE3D04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The tap is dripping even after I closed the tap</w:t>
            </w: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70052B" w14:textId="1FB5B808" w:rsidR="534A94D1" w:rsidRDefault="534A94D1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525B71" wp14:editId="5874EC7D">
                  <wp:extent cx="1464469" cy="1952625"/>
                  <wp:effectExtent l="0" t="0" r="0" b="0"/>
                  <wp:docPr id="983434893" name="Picture 983434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469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779888" w14:paraId="60E10A63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03860D" w14:textId="36A742D3" w:rsidR="48779888" w:rsidRDefault="48779888" w:rsidP="48779888">
            <w:pPr>
              <w:keepLines/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 xml:space="preserve">Kitchen 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178F62" w14:textId="4613EECF" w:rsidR="48779888" w:rsidRDefault="00013DF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kitchen_status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9D2326" w14:textId="77CC5061" w:rsidR="48779888" w:rsidRDefault="00013DF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kitchen_notes</w:t>
            </w:r>
            <w:proofErr w:type="spellEnd"/>
            <w: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1F7C9E" w14:textId="3F2A3B70" w:rsidR="48779888" w:rsidRDefault="48779888" w:rsidP="48779888">
            <w:pPr>
              <w:rPr>
                <w:rFonts w:ascii="Urbanist" w:eastAsia="Urbanist" w:hAnsi="Urbanist" w:cs="Urbanist"/>
                <w:b/>
                <w:bCs/>
                <w:sz w:val="22"/>
                <w:szCs w:val="22"/>
              </w:rPr>
            </w:pPr>
          </w:p>
        </w:tc>
      </w:tr>
      <w:tr w:rsidR="48779888" w14:paraId="67AAFC25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6DDAF5" w14:textId="2F5C5747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Sink &amp; Taps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AC4382" w14:textId="695D6AD7" w:rsidR="1DD6F8A9" w:rsidRDefault="1DD6F8A9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F2DEC1" w14:textId="6DD610BA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02B411" w14:textId="7F9BD58D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  <w:tr w:rsidR="48779888" w14:paraId="6A4089DA" w14:textId="77777777" w:rsidTr="48779888">
        <w:trPr>
          <w:trHeight w:val="270"/>
        </w:trPr>
        <w:tc>
          <w:tcPr>
            <w:tcW w:w="2040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DB7D5D" w14:textId="0642B85D" w:rsidR="48779888" w:rsidRDefault="48779888" w:rsidP="48779888">
            <w:pPr>
              <w:keepLines/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 xml:space="preserve">Countertop </w:t>
            </w:r>
          </w:p>
        </w:tc>
        <w:tc>
          <w:tcPr>
            <w:tcW w:w="1275" w:type="dxa"/>
            <w:tcBorders>
              <w:top w:val="single" w:sz="6" w:space="0" w:color="929292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3F48C8" w14:textId="0D0B17EA" w:rsidR="5B62648C" w:rsidRDefault="5B62648C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  <w:r w:rsidRPr="48779888">
              <w:rPr>
                <w:rFonts w:ascii="Urbanist" w:eastAsia="Urbanist" w:hAnsi="Urbanist" w:cs="Urbanist"/>
                <w:sz w:val="22"/>
                <w:szCs w:val="22"/>
              </w:rPr>
              <w:t>Good</w:t>
            </w:r>
          </w:p>
        </w:tc>
        <w:tc>
          <w:tcPr>
            <w:tcW w:w="313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26700F" w14:textId="287D8635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  <w:tc>
          <w:tcPr>
            <w:tcW w:w="2565" w:type="dxa"/>
            <w:tcBorders>
              <w:top w:val="single" w:sz="6" w:space="0" w:color="929292"/>
              <w:left w:val="single" w:sz="6" w:space="0" w:color="929292"/>
              <w:bottom w:val="single" w:sz="6" w:space="0" w:color="929292"/>
              <w:right w:val="single" w:sz="6" w:space="0" w:color="929292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68A9A5" w14:textId="41E722C7" w:rsidR="48779888" w:rsidRDefault="48779888" w:rsidP="48779888">
            <w:pPr>
              <w:rPr>
                <w:rFonts w:ascii="Urbanist" w:eastAsia="Urbanist" w:hAnsi="Urbanist" w:cs="Urbanist"/>
                <w:sz w:val="22"/>
                <w:szCs w:val="22"/>
              </w:rPr>
            </w:pPr>
          </w:p>
        </w:tc>
      </w:tr>
    </w:tbl>
    <w:p w14:paraId="3A143F9F" w14:textId="60297B81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p w14:paraId="74CF37F8" w14:textId="0AE7E91C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p w14:paraId="4F50B82E" w14:textId="38B67C2B" w:rsidR="7FDE39AA" w:rsidRDefault="7FDE39AA" w:rsidP="48779888">
      <w:pPr>
        <w:rPr>
          <w:rFonts w:ascii="Urbanist" w:eastAsia="Urbanist" w:hAnsi="Urbanist" w:cs="Urbanist"/>
          <w:sz w:val="22"/>
          <w:szCs w:val="22"/>
          <w:lang w:val="en-US"/>
        </w:rPr>
      </w:pPr>
      <w:r w:rsidRPr="48779888">
        <w:rPr>
          <w:rFonts w:ascii="Urbanist" w:eastAsia="Urbanist" w:hAnsi="Urbanist" w:cs="Urbanist"/>
          <w:sz w:val="22"/>
          <w:szCs w:val="22"/>
          <w:lang w:val="en-US"/>
        </w:rPr>
        <w:t xml:space="preserve">Cleaned: </w:t>
      </w:r>
      <w:r w:rsidR="7C1EC526" w:rsidRPr="48779888">
        <w:rPr>
          <w:rFonts w:ascii="Urbanist" w:eastAsia="Urbanist" w:hAnsi="Urbanist" w:cs="Urbanist"/>
          <w:sz w:val="22"/>
          <w:szCs w:val="22"/>
          <w:lang w:val="en-US"/>
        </w:rPr>
        <w:t>Yes</w:t>
      </w:r>
    </w:p>
    <w:p w14:paraId="2E8879A3" w14:textId="601775F6" w:rsidR="48779888" w:rsidRDefault="48779888" w:rsidP="48779888">
      <w:pPr>
        <w:rPr>
          <w:rFonts w:ascii="Urbanist" w:eastAsia="Urbanist" w:hAnsi="Urbanist" w:cs="Urbanist"/>
          <w:b/>
          <w:bCs/>
          <w:sz w:val="22"/>
          <w:szCs w:val="22"/>
        </w:rPr>
      </w:pPr>
    </w:p>
    <w:p w14:paraId="0AFA4208" w14:textId="1CB18BE8" w:rsidR="6161D51B" w:rsidRDefault="6161D51B" w:rsidP="48779888">
      <w:pPr>
        <w:rPr>
          <w:rFonts w:ascii="Urbanist" w:eastAsia="Urbanist" w:hAnsi="Urbanist" w:cs="Urbanist"/>
          <w:color w:val="444444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>We, the undersigned, acknowledge that we have jointly carried out the Outgoing Inspection and hereby declare the condition of the dwelling/property as above.</w:t>
      </w:r>
    </w:p>
    <w:p w14:paraId="73771A86" w14:textId="3B7B443C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p w14:paraId="7C6C3D81" w14:textId="6B260B18" w:rsidR="6161D51B" w:rsidRDefault="6161D51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>Tenant: ______________</w:t>
      </w:r>
      <w:r>
        <w:tab/>
      </w:r>
      <w:r>
        <w:tab/>
      </w:r>
      <w:r>
        <w:tab/>
      </w:r>
      <w:r>
        <w:tab/>
      </w:r>
      <w:r w:rsidR="329D076A" w:rsidRPr="48779888">
        <w:rPr>
          <w:rFonts w:ascii="Urbanist" w:eastAsia="Urbanist" w:hAnsi="Urbanist" w:cs="Urbanist"/>
          <w:sz w:val="22"/>
          <w:szCs w:val="22"/>
        </w:rPr>
        <w:t>Landlord: _______________</w:t>
      </w:r>
    </w:p>
    <w:p w14:paraId="42388290" w14:textId="4A95998B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p w14:paraId="1423C3F9" w14:textId="774C1DD8" w:rsidR="6161D51B" w:rsidRDefault="6161D51B" w:rsidP="48779888">
      <w:pPr>
        <w:rPr>
          <w:rFonts w:ascii="Urbanist" w:eastAsia="Urbanist" w:hAnsi="Urbanist" w:cs="Urbanist"/>
          <w:sz w:val="22"/>
          <w:szCs w:val="22"/>
        </w:rPr>
      </w:pPr>
      <w:r w:rsidRPr="48779888">
        <w:rPr>
          <w:rFonts w:ascii="Urbanist" w:eastAsia="Urbanist" w:hAnsi="Urbanist" w:cs="Urbanist"/>
          <w:sz w:val="22"/>
          <w:szCs w:val="22"/>
        </w:rPr>
        <w:t>Date:</w:t>
      </w:r>
      <w:r>
        <w:tab/>
      </w:r>
      <w:r w:rsidRPr="48779888">
        <w:rPr>
          <w:rFonts w:ascii="Urbanist" w:eastAsia="Urbanist" w:hAnsi="Urbanist" w:cs="Urbanist"/>
          <w:sz w:val="22"/>
          <w:szCs w:val="22"/>
        </w:rPr>
        <w:t xml:space="preserve"> ______________</w:t>
      </w:r>
      <w:r>
        <w:tab/>
      </w:r>
      <w:r>
        <w:tab/>
      </w:r>
      <w:r>
        <w:tab/>
      </w:r>
      <w:r>
        <w:tab/>
      </w:r>
      <w:r w:rsidR="68CAF656" w:rsidRPr="48779888">
        <w:rPr>
          <w:rFonts w:ascii="Urbanist" w:eastAsia="Urbanist" w:hAnsi="Urbanist" w:cs="Urbanist"/>
          <w:sz w:val="22"/>
          <w:szCs w:val="22"/>
        </w:rPr>
        <w:t>Date:</w:t>
      </w:r>
      <w:r>
        <w:tab/>
      </w:r>
      <w:r w:rsidR="68CAF656" w:rsidRPr="48779888">
        <w:rPr>
          <w:rFonts w:ascii="Urbanist" w:eastAsia="Urbanist" w:hAnsi="Urbanist" w:cs="Urbanist"/>
          <w:sz w:val="22"/>
          <w:szCs w:val="22"/>
        </w:rPr>
        <w:t xml:space="preserve">    ________________</w:t>
      </w:r>
    </w:p>
    <w:p w14:paraId="27CE9FF3" w14:textId="1A875797" w:rsidR="48779888" w:rsidRDefault="48779888" w:rsidP="48779888">
      <w:pPr>
        <w:rPr>
          <w:rFonts w:ascii="Urbanist" w:eastAsia="Urbanist" w:hAnsi="Urbanist" w:cs="Urbanist"/>
          <w:sz w:val="22"/>
          <w:szCs w:val="22"/>
        </w:rPr>
      </w:pPr>
    </w:p>
    <w:sectPr w:rsidR="48779888" w:rsidSect="00AF22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1985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D736" w14:textId="77777777" w:rsidR="0048064A" w:rsidRDefault="0048064A" w:rsidP="00AF22A2">
      <w:r>
        <w:separator/>
      </w:r>
    </w:p>
  </w:endnote>
  <w:endnote w:type="continuationSeparator" w:id="0">
    <w:p w14:paraId="20041EF5" w14:textId="77777777" w:rsidR="0048064A" w:rsidRDefault="0048064A" w:rsidP="00AF22A2">
      <w:r>
        <w:continuationSeparator/>
      </w:r>
    </w:p>
  </w:endnote>
  <w:endnote w:type="continuationNotice" w:id="1">
    <w:p w14:paraId="61DFA877" w14:textId="77777777" w:rsidR="0048064A" w:rsidRDefault="004806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Karla-Light">
    <w:altName w:val="Karl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Urbanist">
    <w:altName w:val="Calibri"/>
    <w:panose1 w:val="020B0A04040200000203"/>
    <w:charset w:val="4D"/>
    <w:family w:val="swiss"/>
    <w:pitch w:val="variable"/>
    <w:sig w:usb0="A00000EF" w:usb1="0000207B" w:usb2="0000002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AE8A" w14:textId="77777777" w:rsidR="000F0812" w:rsidRDefault="000F0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6DE8" w14:textId="77777777" w:rsidR="00AF22A2" w:rsidRPr="00AF22A2" w:rsidRDefault="00AF22A2" w:rsidP="00AF22A2">
    <w:pPr>
      <w:pStyle w:val="BasicParagraph"/>
      <w:tabs>
        <w:tab w:val="left" w:pos="1180"/>
        <w:tab w:val="left" w:pos="7058"/>
      </w:tabs>
      <w:spacing w:after="113" w:line="240" w:lineRule="auto"/>
      <w:ind w:left="7796"/>
      <w:rPr>
        <w:color w:val="26295D"/>
        <w:sz w:val="14"/>
        <w:szCs w:val="14"/>
        <w:lang w:val="en-US"/>
      </w:rPr>
    </w:pPr>
    <w:r>
      <w:rPr>
        <w:noProof/>
        <w:color w:val="19509A"/>
        <w:sz w:val="14"/>
        <w:szCs w:val="14"/>
        <w:u w:val="thick"/>
        <w:lang w:val="en-US"/>
      </w:rPr>
      <w:drawing>
        <wp:anchor distT="0" distB="0" distL="114300" distR="114300" simplePos="0" relativeHeight="251658241" behindDoc="1" locked="0" layoutInCell="1" allowOverlap="1" wp14:anchorId="1F070840" wp14:editId="6BD43AAA">
          <wp:simplePos x="0" y="0"/>
          <wp:positionH relativeFrom="column">
            <wp:posOffset>4747260</wp:posOffset>
          </wp:positionH>
          <wp:positionV relativeFrom="paragraph">
            <wp:posOffset>-53889</wp:posOffset>
          </wp:positionV>
          <wp:extent cx="144811" cy="59372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c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11" cy="59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27F0C53" w:rsidRPr="00AF22A2">
      <w:rPr>
        <w:rStyle w:val="Hyperlink"/>
        <w:sz w:val="14"/>
        <w:szCs w:val="14"/>
        <w:lang w:val="en-US"/>
      </w:rPr>
      <w:t>info@bitprop.com</w:t>
    </w:r>
  </w:p>
  <w:p w14:paraId="501305AB" w14:textId="77777777" w:rsidR="00AF22A2" w:rsidRPr="00AF22A2" w:rsidRDefault="227F0C53" w:rsidP="00AF22A2">
    <w:pPr>
      <w:pStyle w:val="BasicParagraph"/>
      <w:tabs>
        <w:tab w:val="left" w:pos="1180"/>
        <w:tab w:val="left" w:pos="7058"/>
      </w:tabs>
      <w:spacing w:after="113" w:line="240" w:lineRule="auto"/>
      <w:ind w:left="7796"/>
      <w:rPr>
        <w:color w:val="26295D"/>
        <w:sz w:val="14"/>
        <w:szCs w:val="14"/>
        <w:lang w:val="en-US"/>
      </w:rPr>
    </w:pPr>
    <w:r w:rsidRPr="227F0C53">
      <w:rPr>
        <w:rStyle w:val="Hyperlink"/>
        <w:sz w:val="14"/>
        <w:szCs w:val="14"/>
      </w:rPr>
      <w:t>www.bitprop.com</w:t>
    </w:r>
  </w:p>
  <w:p w14:paraId="04CD474B" w14:textId="77777777" w:rsidR="00AF22A2" w:rsidRDefault="227F0C53" w:rsidP="00AF22A2">
    <w:pPr>
      <w:pStyle w:val="Footer"/>
      <w:tabs>
        <w:tab w:val="left" w:pos="7058"/>
      </w:tabs>
      <w:ind w:left="7796"/>
      <w:rPr>
        <w:color w:val="26295D"/>
        <w:sz w:val="14"/>
        <w:szCs w:val="14"/>
        <w:lang w:val="en-US"/>
      </w:rPr>
    </w:pPr>
    <w:r w:rsidRPr="227F0C53">
      <w:rPr>
        <w:color w:val="26295D"/>
        <w:sz w:val="14"/>
        <w:szCs w:val="14"/>
      </w:rPr>
      <w:t>@bitpropza</w:t>
    </w:r>
  </w:p>
  <w:p w14:paraId="5234B760" w14:textId="77777777" w:rsidR="001A7219" w:rsidRPr="00AF22A2" w:rsidRDefault="001A7219" w:rsidP="00AF22A2">
    <w:pPr>
      <w:pStyle w:val="Footer"/>
      <w:tabs>
        <w:tab w:val="left" w:pos="7058"/>
      </w:tabs>
      <w:ind w:left="7796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347C" w14:textId="77777777" w:rsidR="000F0812" w:rsidRDefault="000F0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14F3" w14:textId="77777777" w:rsidR="0048064A" w:rsidRDefault="0048064A" w:rsidP="00AF22A2">
      <w:r>
        <w:separator/>
      </w:r>
    </w:p>
  </w:footnote>
  <w:footnote w:type="continuationSeparator" w:id="0">
    <w:p w14:paraId="3D938B1F" w14:textId="77777777" w:rsidR="0048064A" w:rsidRDefault="0048064A" w:rsidP="00AF22A2">
      <w:r>
        <w:continuationSeparator/>
      </w:r>
    </w:p>
  </w:footnote>
  <w:footnote w:type="continuationNotice" w:id="1">
    <w:p w14:paraId="06CB0574" w14:textId="77777777" w:rsidR="0048064A" w:rsidRDefault="004806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E1C8" w14:textId="77777777" w:rsidR="000F0812" w:rsidRDefault="000F08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851" w14:textId="77777777" w:rsidR="00AF22A2" w:rsidRDefault="00AF22A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BD1D72" wp14:editId="521F8A3C">
          <wp:simplePos x="0" y="0"/>
          <wp:positionH relativeFrom="column">
            <wp:posOffset>-966582</wp:posOffset>
          </wp:positionH>
          <wp:positionV relativeFrom="paragraph">
            <wp:posOffset>-1287145</wp:posOffset>
          </wp:positionV>
          <wp:extent cx="7617161" cy="10766206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MT_21_002_Bitprop_Letter_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161" cy="10766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062A52" w14:textId="77777777" w:rsidR="00AF22A2" w:rsidRDefault="00AF22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8877" w14:textId="77777777" w:rsidR="000F0812" w:rsidRDefault="000F081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348"/>
    <w:multiLevelType w:val="hybridMultilevel"/>
    <w:tmpl w:val="0ECAD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AA0B"/>
    <w:multiLevelType w:val="hybridMultilevel"/>
    <w:tmpl w:val="FFFFFFFF"/>
    <w:lvl w:ilvl="0" w:tplc="2C1A2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A7B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948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27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4F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2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4A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0E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84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6531"/>
    <w:multiLevelType w:val="hybridMultilevel"/>
    <w:tmpl w:val="3314E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F706"/>
    <w:multiLevelType w:val="hybridMultilevel"/>
    <w:tmpl w:val="FFFFFFFF"/>
    <w:lvl w:ilvl="0" w:tplc="6AA84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0A1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8C1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44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EF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AE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4C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EB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F8A6"/>
    <w:multiLevelType w:val="hybridMultilevel"/>
    <w:tmpl w:val="FFFFFFFF"/>
    <w:lvl w:ilvl="0" w:tplc="2BD05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AC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0A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02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CB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7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64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E3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0D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17D6"/>
    <w:multiLevelType w:val="hybridMultilevel"/>
    <w:tmpl w:val="FFFFFFFF"/>
    <w:lvl w:ilvl="0" w:tplc="B2E20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EA0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20B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2B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62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22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2F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C5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A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D3AC1"/>
    <w:multiLevelType w:val="hybridMultilevel"/>
    <w:tmpl w:val="FFFFFFFF"/>
    <w:lvl w:ilvl="0" w:tplc="D3B2F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32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CA4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0B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46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C1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E2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9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20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CE8BA"/>
    <w:multiLevelType w:val="hybridMultilevel"/>
    <w:tmpl w:val="FFFFFFFF"/>
    <w:lvl w:ilvl="0" w:tplc="B360E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A2C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440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0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2A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28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0E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09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9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C3520"/>
    <w:multiLevelType w:val="hybridMultilevel"/>
    <w:tmpl w:val="B64CF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80EF"/>
    <w:multiLevelType w:val="hybridMultilevel"/>
    <w:tmpl w:val="FFFFFFFF"/>
    <w:lvl w:ilvl="0" w:tplc="E4842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B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AE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26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A2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A2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68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4F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A2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01B62"/>
    <w:multiLevelType w:val="hybridMultilevel"/>
    <w:tmpl w:val="FFFFFFFF"/>
    <w:lvl w:ilvl="0" w:tplc="CA5A6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C5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7E2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2E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E5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81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27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06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C9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65A49"/>
    <w:multiLevelType w:val="hybridMultilevel"/>
    <w:tmpl w:val="BA98E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B62FA"/>
    <w:multiLevelType w:val="hybridMultilevel"/>
    <w:tmpl w:val="D19E3F70"/>
    <w:lvl w:ilvl="0" w:tplc="339C6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AE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5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2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0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8C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6A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2F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88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E8D09"/>
    <w:multiLevelType w:val="hybridMultilevel"/>
    <w:tmpl w:val="FFFFFFFF"/>
    <w:lvl w:ilvl="0" w:tplc="DF1E0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A7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369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A6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AE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C6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4B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A4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61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5DE7D"/>
    <w:multiLevelType w:val="hybridMultilevel"/>
    <w:tmpl w:val="FFFFFFFF"/>
    <w:lvl w:ilvl="0" w:tplc="91DE8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65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F8B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26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A5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24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87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6C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360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63AD8"/>
    <w:multiLevelType w:val="hybridMultilevel"/>
    <w:tmpl w:val="FFFFFFFF"/>
    <w:lvl w:ilvl="0" w:tplc="C11E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E05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586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C7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A6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07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D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2B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2F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634081">
    <w:abstractNumId w:val="12"/>
  </w:num>
  <w:num w:numId="2" w16cid:durableId="1206257546">
    <w:abstractNumId w:val="4"/>
  </w:num>
  <w:num w:numId="3" w16cid:durableId="1813591790">
    <w:abstractNumId w:val="9"/>
  </w:num>
  <w:num w:numId="4" w16cid:durableId="1712996588">
    <w:abstractNumId w:val="15"/>
  </w:num>
  <w:num w:numId="5" w16cid:durableId="1412116288">
    <w:abstractNumId w:val="5"/>
  </w:num>
  <w:num w:numId="6" w16cid:durableId="1057051139">
    <w:abstractNumId w:val="6"/>
  </w:num>
  <w:num w:numId="7" w16cid:durableId="786581568">
    <w:abstractNumId w:val="1"/>
  </w:num>
  <w:num w:numId="8" w16cid:durableId="423453568">
    <w:abstractNumId w:val="14"/>
  </w:num>
  <w:num w:numId="9" w16cid:durableId="1469470426">
    <w:abstractNumId w:val="13"/>
  </w:num>
  <w:num w:numId="10" w16cid:durableId="1882739482">
    <w:abstractNumId w:val="7"/>
  </w:num>
  <w:num w:numId="11" w16cid:durableId="1097990598">
    <w:abstractNumId w:val="3"/>
  </w:num>
  <w:num w:numId="12" w16cid:durableId="1817213915">
    <w:abstractNumId w:val="10"/>
  </w:num>
  <w:num w:numId="13" w16cid:durableId="220602386">
    <w:abstractNumId w:val="8"/>
  </w:num>
  <w:num w:numId="14" w16cid:durableId="208153345">
    <w:abstractNumId w:val="11"/>
  </w:num>
  <w:num w:numId="15" w16cid:durableId="45380024">
    <w:abstractNumId w:val="0"/>
  </w:num>
  <w:num w:numId="16" w16cid:durableId="1986349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9A"/>
    <w:rsid w:val="0000A1C8"/>
    <w:rsid w:val="00011BBB"/>
    <w:rsid w:val="00013DF8"/>
    <w:rsid w:val="00027538"/>
    <w:rsid w:val="00030298"/>
    <w:rsid w:val="00030A9A"/>
    <w:rsid w:val="00030B64"/>
    <w:rsid w:val="000321DA"/>
    <w:rsid w:val="0004488C"/>
    <w:rsid w:val="0005127F"/>
    <w:rsid w:val="000560DF"/>
    <w:rsid w:val="00057497"/>
    <w:rsid w:val="00063FFD"/>
    <w:rsid w:val="000722C5"/>
    <w:rsid w:val="000736BD"/>
    <w:rsid w:val="00077C2E"/>
    <w:rsid w:val="00084CA8"/>
    <w:rsid w:val="00087422"/>
    <w:rsid w:val="00090A78"/>
    <w:rsid w:val="00091B6C"/>
    <w:rsid w:val="000938DB"/>
    <w:rsid w:val="0009610C"/>
    <w:rsid w:val="000A3572"/>
    <w:rsid w:val="000B580E"/>
    <w:rsid w:val="000C5940"/>
    <w:rsid w:val="000DBF82"/>
    <w:rsid w:val="000E46FF"/>
    <w:rsid w:val="000E577F"/>
    <w:rsid w:val="000E5DE9"/>
    <w:rsid w:val="000F0812"/>
    <w:rsid w:val="000F4E83"/>
    <w:rsid w:val="001057D0"/>
    <w:rsid w:val="0013030C"/>
    <w:rsid w:val="00132E32"/>
    <w:rsid w:val="0013382B"/>
    <w:rsid w:val="00147B63"/>
    <w:rsid w:val="001551CA"/>
    <w:rsid w:val="00156001"/>
    <w:rsid w:val="00163C12"/>
    <w:rsid w:val="00172455"/>
    <w:rsid w:val="00172C2A"/>
    <w:rsid w:val="00191664"/>
    <w:rsid w:val="001924B2"/>
    <w:rsid w:val="00194358"/>
    <w:rsid w:val="00194AA3"/>
    <w:rsid w:val="00197253"/>
    <w:rsid w:val="001A6C12"/>
    <w:rsid w:val="001A7219"/>
    <w:rsid w:val="001B3BBD"/>
    <w:rsid w:val="001B4199"/>
    <w:rsid w:val="001D1B1B"/>
    <w:rsid w:val="001D4C2F"/>
    <w:rsid w:val="001D6DC6"/>
    <w:rsid w:val="001E26B9"/>
    <w:rsid w:val="001F271F"/>
    <w:rsid w:val="00211060"/>
    <w:rsid w:val="00211EC4"/>
    <w:rsid w:val="0021221C"/>
    <w:rsid w:val="0022130E"/>
    <w:rsid w:val="00221BD7"/>
    <w:rsid w:val="002308DD"/>
    <w:rsid w:val="00241BA9"/>
    <w:rsid w:val="0024530F"/>
    <w:rsid w:val="00256889"/>
    <w:rsid w:val="00264303"/>
    <w:rsid w:val="002647AA"/>
    <w:rsid w:val="0027582C"/>
    <w:rsid w:val="00287958"/>
    <w:rsid w:val="0029497B"/>
    <w:rsid w:val="002A20C1"/>
    <w:rsid w:val="002B1CCB"/>
    <w:rsid w:val="002B59BB"/>
    <w:rsid w:val="002B5C9F"/>
    <w:rsid w:val="002D28E2"/>
    <w:rsid w:val="002D2CC7"/>
    <w:rsid w:val="002E0CFD"/>
    <w:rsid w:val="002EB98E"/>
    <w:rsid w:val="002F5F0E"/>
    <w:rsid w:val="0030288B"/>
    <w:rsid w:val="003272F2"/>
    <w:rsid w:val="003351E6"/>
    <w:rsid w:val="00344445"/>
    <w:rsid w:val="00346DDD"/>
    <w:rsid w:val="00353E66"/>
    <w:rsid w:val="00355747"/>
    <w:rsid w:val="00372714"/>
    <w:rsid w:val="00376A9B"/>
    <w:rsid w:val="0038570D"/>
    <w:rsid w:val="0039687A"/>
    <w:rsid w:val="003A44CC"/>
    <w:rsid w:val="003A624F"/>
    <w:rsid w:val="003B031D"/>
    <w:rsid w:val="003C3B14"/>
    <w:rsid w:val="003D106E"/>
    <w:rsid w:val="003E5DF7"/>
    <w:rsid w:val="003F1C8A"/>
    <w:rsid w:val="00415995"/>
    <w:rsid w:val="00423F1E"/>
    <w:rsid w:val="00426FA2"/>
    <w:rsid w:val="00431875"/>
    <w:rsid w:val="00433D2A"/>
    <w:rsid w:val="00446BF3"/>
    <w:rsid w:val="0044773C"/>
    <w:rsid w:val="0047D2DA"/>
    <w:rsid w:val="0048064A"/>
    <w:rsid w:val="00485E92"/>
    <w:rsid w:val="004937EF"/>
    <w:rsid w:val="00495E3A"/>
    <w:rsid w:val="004C0F41"/>
    <w:rsid w:val="004D0B51"/>
    <w:rsid w:val="004D42F4"/>
    <w:rsid w:val="004D5278"/>
    <w:rsid w:val="004D5CFB"/>
    <w:rsid w:val="004F01E8"/>
    <w:rsid w:val="00500377"/>
    <w:rsid w:val="0050052D"/>
    <w:rsid w:val="00502756"/>
    <w:rsid w:val="00513B4E"/>
    <w:rsid w:val="0052118D"/>
    <w:rsid w:val="00523994"/>
    <w:rsid w:val="0053289E"/>
    <w:rsid w:val="005346ED"/>
    <w:rsid w:val="0055682C"/>
    <w:rsid w:val="00556FA3"/>
    <w:rsid w:val="0055771B"/>
    <w:rsid w:val="00564450"/>
    <w:rsid w:val="00566293"/>
    <w:rsid w:val="00566A7B"/>
    <w:rsid w:val="00567539"/>
    <w:rsid w:val="00567F16"/>
    <w:rsid w:val="0058185E"/>
    <w:rsid w:val="00587E3F"/>
    <w:rsid w:val="00592511"/>
    <w:rsid w:val="0059513D"/>
    <w:rsid w:val="005B2BEC"/>
    <w:rsid w:val="005B5717"/>
    <w:rsid w:val="005C1267"/>
    <w:rsid w:val="005C523F"/>
    <w:rsid w:val="005D40B6"/>
    <w:rsid w:val="005D6A60"/>
    <w:rsid w:val="005E7939"/>
    <w:rsid w:val="005F626C"/>
    <w:rsid w:val="006024F7"/>
    <w:rsid w:val="00604997"/>
    <w:rsid w:val="00606A9F"/>
    <w:rsid w:val="0062290B"/>
    <w:rsid w:val="0063423E"/>
    <w:rsid w:val="00635041"/>
    <w:rsid w:val="00635FDC"/>
    <w:rsid w:val="006569DE"/>
    <w:rsid w:val="006571E7"/>
    <w:rsid w:val="00660444"/>
    <w:rsid w:val="00662A9A"/>
    <w:rsid w:val="006761D3"/>
    <w:rsid w:val="0069213C"/>
    <w:rsid w:val="0069697A"/>
    <w:rsid w:val="006A0281"/>
    <w:rsid w:val="006C15D4"/>
    <w:rsid w:val="006C42C1"/>
    <w:rsid w:val="006D2F5A"/>
    <w:rsid w:val="0070359A"/>
    <w:rsid w:val="0070C764"/>
    <w:rsid w:val="007149E4"/>
    <w:rsid w:val="00715038"/>
    <w:rsid w:val="007351F4"/>
    <w:rsid w:val="007435D3"/>
    <w:rsid w:val="007452E7"/>
    <w:rsid w:val="00750707"/>
    <w:rsid w:val="00752A16"/>
    <w:rsid w:val="007548D6"/>
    <w:rsid w:val="00760A1D"/>
    <w:rsid w:val="00775201"/>
    <w:rsid w:val="00787C60"/>
    <w:rsid w:val="0078C3C2"/>
    <w:rsid w:val="00792D7B"/>
    <w:rsid w:val="00792DEA"/>
    <w:rsid w:val="00794C51"/>
    <w:rsid w:val="0079601E"/>
    <w:rsid w:val="007A19A7"/>
    <w:rsid w:val="007C044D"/>
    <w:rsid w:val="007C1F71"/>
    <w:rsid w:val="007C2269"/>
    <w:rsid w:val="007D3B0D"/>
    <w:rsid w:val="007F5C4D"/>
    <w:rsid w:val="00800667"/>
    <w:rsid w:val="00827FE3"/>
    <w:rsid w:val="00833915"/>
    <w:rsid w:val="00835733"/>
    <w:rsid w:val="008370B7"/>
    <w:rsid w:val="008378F7"/>
    <w:rsid w:val="00843C97"/>
    <w:rsid w:val="008498BB"/>
    <w:rsid w:val="00862F9E"/>
    <w:rsid w:val="008642B8"/>
    <w:rsid w:val="008664D0"/>
    <w:rsid w:val="0087399C"/>
    <w:rsid w:val="0087698B"/>
    <w:rsid w:val="00883F31"/>
    <w:rsid w:val="008A47DD"/>
    <w:rsid w:val="008A68B2"/>
    <w:rsid w:val="008B6839"/>
    <w:rsid w:val="008C3324"/>
    <w:rsid w:val="008D2326"/>
    <w:rsid w:val="008D2A95"/>
    <w:rsid w:val="008E4315"/>
    <w:rsid w:val="008F0EBE"/>
    <w:rsid w:val="008F3AC7"/>
    <w:rsid w:val="008F4636"/>
    <w:rsid w:val="00900BA7"/>
    <w:rsid w:val="00906C05"/>
    <w:rsid w:val="00913BB5"/>
    <w:rsid w:val="00917EC1"/>
    <w:rsid w:val="00922E5D"/>
    <w:rsid w:val="009313D6"/>
    <w:rsid w:val="009337D5"/>
    <w:rsid w:val="00960296"/>
    <w:rsid w:val="009616D3"/>
    <w:rsid w:val="00967F61"/>
    <w:rsid w:val="009763F3"/>
    <w:rsid w:val="00987F30"/>
    <w:rsid w:val="009A64A9"/>
    <w:rsid w:val="009A64EC"/>
    <w:rsid w:val="009D4AB7"/>
    <w:rsid w:val="009E6432"/>
    <w:rsid w:val="009EA35C"/>
    <w:rsid w:val="009F0212"/>
    <w:rsid w:val="009F0C42"/>
    <w:rsid w:val="009F2F12"/>
    <w:rsid w:val="009F683C"/>
    <w:rsid w:val="00A0DBFE"/>
    <w:rsid w:val="00A20F77"/>
    <w:rsid w:val="00A24EC6"/>
    <w:rsid w:val="00A32140"/>
    <w:rsid w:val="00A335B2"/>
    <w:rsid w:val="00A33822"/>
    <w:rsid w:val="00A33F66"/>
    <w:rsid w:val="00A37D32"/>
    <w:rsid w:val="00A451E8"/>
    <w:rsid w:val="00A509C9"/>
    <w:rsid w:val="00A55130"/>
    <w:rsid w:val="00A558C3"/>
    <w:rsid w:val="00A73FE5"/>
    <w:rsid w:val="00A75041"/>
    <w:rsid w:val="00A8155F"/>
    <w:rsid w:val="00A9118D"/>
    <w:rsid w:val="00AE16BF"/>
    <w:rsid w:val="00AF22A2"/>
    <w:rsid w:val="00B067F6"/>
    <w:rsid w:val="00B132BC"/>
    <w:rsid w:val="00B234CF"/>
    <w:rsid w:val="00B27677"/>
    <w:rsid w:val="00B32F6C"/>
    <w:rsid w:val="00B51663"/>
    <w:rsid w:val="00B6435E"/>
    <w:rsid w:val="00B64EDC"/>
    <w:rsid w:val="00B65D50"/>
    <w:rsid w:val="00B70F13"/>
    <w:rsid w:val="00B77433"/>
    <w:rsid w:val="00B77650"/>
    <w:rsid w:val="00B87CE5"/>
    <w:rsid w:val="00BA19F9"/>
    <w:rsid w:val="00BA4F2B"/>
    <w:rsid w:val="00BA6657"/>
    <w:rsid w:val="00BB191C"/>
    <w:rsid w:val="00BB1B00"/>
    <w:rsid w:val="00BB644E"/>
    <w:rsid w:val="00BC00D8"/>
    <w:rsid w:val="00BC721A"/>
    <w:rsid w:val="00BD5757"/>
    <w:rsid w:val="00BD7971"/>
    <w:rsid w:val="00BE69F1"/>
    <w:rsid w:val="00C00827"/>
    <w:rsid w:val="00C00E62"/>
    <w:rsid w:val="00C08153"/>
    <w:rsid w:val="00C21AA5"/>
    <w:rsid w:val="00C2784B"/>
    <w:rsid w:val="00C27B30"/>
    <w:rsid w:val="00C31EF8"/>
    <w:rsid w:val="00C419B6"/>
    <w:rsid w:val="00C43849"/>
    <w:rsid w:val="00C45AB7"/>
    <w:rsid w:val="00C54995"/>
    <w:rsid w:val="00C75C69"/>
    <w:rsid w:val="00C77EF2"/>
    <w:rsid w:val="00C90B0B"/>
    <w:rsid w:val="00C9386F"/>
    <w:rsid w:val="00CA3CC7"/>
    <w:rsid w:val="00CB74F7"/>
    <w:rsid w:val="00CC4BA1"/>
    <w:rsid w:val="00CC5654"/>
    <w:rsid w:val="00CD17C8"/>
    <w:rsid w:val="00CD42AD"/>
    <w:rsid w:val="00CD4A02"/>
    <w:rsid w:val="00CE0AF0"/>
    <w:rsid w:val="00CE238C"/>
    <w:rsid w:val="00CE5F21"/>
    <w:rsid w:val="00D00E84"/>
    <w:rsid w:val="00D14405"/>
    <w:rsid w:val="00D2514E"/>
    <w:rsid w:val="00D2780B"/>
    <w:rsid w:val="00D62EB6"/>
    <w:rsid w:val="00D66B7D"/>
    <w:rsid w:val="00D712CF"/>
    <w:rsid w:val="00D8193C"/>
    <w:rsid w:val="00D978D3"/>
    <w:rsid w:val="00DA5A46"/>
    <w:rsid w:val="00DA5FBA"/>
    <w:rsid w:val="00DB3E5E"/>
    <w:rsid w:val="00DC0E40"/>
    <w:rsid w:val="00DC487D"/>
    <w:rsid w:val="00DE723D"/>
    <w:rsid w:val="00DE7601"/>
    <w:rsid w:val="00E0008D"/>
    <w:rsid w:val="00E10D24"/>
    <w:rsid w:val="00E16B0C"/>
    <w:rsid w:val="00E17C5D"/>
    <w:rsid w:val="00E202A3"/>
    <w:rsid w:val="00E23BDE"/>
    <w:rsid w:val="00E33001"/>
    <w:rsid w:val="00E37F3A"/>
    <w:rsid w:val="00E4780C"/>
    <w:rsid w:val="00E72ADC"/>
    <w:rsid w:val="00E72C12"/>
    <w:rsid w:val="00E97164"/>
    <w:rsid w:val="00EA297D"/>
    <w:rsid w:val="00EA38BD"/>
    <w:rsid w:val="00EB23EB"/>
    <w:rsid w:val="00EC15A2"/>
    <w:rsid w:val="00EC325F"/>
    <w:rsid w:val="00ED0C06"/>
    <w:rsid w:val="00EF7BB3"/>
    <w:rsid w:val="00F07CE6"/>
    <w:rsid w:val="00F20496"/>
    <w:rsid w:val="00F2251E"/>
    <w:rsid w:val="00F31179"/>
    <w:rsid w:val="00F4B9E3"/>
    <w:rsid w:val="00F5F700"/>
    <w:rsid w:val="00F67F03"/>
    <w:rsid w:val="00F77D7B"/>
    <w:rsid w:val="00F825B4"/>
    <w:rsid w:val="00FA34AD"/>
    <w:rsid w:val="00FA36C6"/>
    <w:rsid w:val="00FAE8B6"/>
    <w:rsid w:val="00FC3EE4"/>
    <w:rsid w:val="00FD0344"/>
    <w:rsid w:val="00FD28C7"/>
    <w:rsid w:val="00FF12CA"/>
    <w:rsid w:val="00FF4706"/>
    <w:rsid w:val="01046F98"/>
    <w:rsid w:val="010D201C"/>
    <w:rsid w:val="010F4516"/>
    <w:rsid w:val="0112FD8B"/>
    <w:rsid w:val="013A8473"/>
    <w:rsid w:val="01632C09"/>
    <w:rsid w:val="016549FA"/>
    <w:rsid w:val="01846D51"/>
    <w:rsid w:val="018789C2"/>
    <w:rsid w:val="0189AD3B"/>
    <w:rsid w:val="01B6948A"/>
    <w:rsid w:val="01DB20BC"/>
    <w:rsid w:val="01E411DA"/>
    <w:rsid w:val="01EA795D"/>
    <w:rsid w:val="020CD1B1"/>
    <w:rsid w:val="021C1325"/>
    <w:rsid w:val="022183CA"/>
    <w:rsid w:val="0229396B"/>
    <w:rsid w:val="0229D212"/>
    <w:rsid w:val="02532E0C"/>
    <w:rsid w:val="025A0AE2"/>
    <w:rsid w:val="02697156"/>
    <w:rsid w:val="0277174A"/>
    <w:rsid w:val="029A3BFA"/>
    <w:rsid w:val="02BDAF4B"/>
    <w:rsid w:val="02C2CB07"/>
    <w:rsid w:val="02CFE158"/>
    <w:rsid w:val="02D04F6D"/>
    <w:rsid w:val="02DE3D04"/>
    <w:rsid w:val="02ECB87C"/>
    <w:rsid w:val="02F8B6E7"/>
    <w:rsid w:val="02FEFC6A"/>
    <w:rsid w:val="0304EE75"/>
    <w:rsid w:val="030AFC0F"/>
    <w:rsid w:val="030DDFB5"/>
    <w:rsid w:val="03171A74"/>
    <w:rsid w:val="031EC03A"/>
    <w:rsid w:val="031F64A7"/>
    <w:rsid w:val="03223CD3"/>
    <w:rsid w:val="0332411C"/>
    <w:rsid w:val="0332605F"/>
    <w:rsid w:val="03393751"/>
    <w:rsid w:val="033B3C56"/>
    <w:rsid w:val="034B88BC"/>
    <w:rsid w:val="03508E26"/>
    <w:rsid w:val="035264EB"/>
    <w:rsid w:val="0358C2C8"/>
    <w:rsid w:val="0360B04E"/>
    <w:rsid w:val="03793867"/>
    <w:rsid w:val="0389F878"/>
    <w:rsid w:val="0391A49A"/>
    <w:rsid w:val="03A9EAEF"/>
    <w:rsid w:val="03B5169B"/>
    <w:rsid w:val="03D7180C"/>
    <w:rsid w:val="03DF41E7"/>
    <w:rsid w:val="03E1FF61"/>
    <w:rsid w:val="03E894B0"/>
    <w:rsid w:val="03F1EEDF"/>
    <w:rsid w:val="04058867"/>
    <w:rsid w:val="04146F65"/>
    <w:rsid w:val="041C9367"/>
    <w:rsid w:val="0427A691"/>
    <w:rsid w:val="044922F9"/>
    <w:rsid w:val="045D4264"/>
    <w:rsid w:val="0461C7BD"/>
    <w:rsid w:val="0463D3C2"/>
    <w:rsid w:val="0470AADA"/>
    <w:rsid w:val="047D5729"/>
    <w:rsid w:val="04A9B016"/>
    <w:rsid w:val="04AB4514"/>
    <w:rsid w:val="04B54A7D"/>
    <w:rsid w:val="04B6EDE8"/>
    <w:rsid w:val="04C73C1E"/>
    <w:rsid w:val="04CCC1E3"/>
    <w:rsid w:val="051E51EC"/>
    <w:rsid w:val="05300CBE"/>
    <w:rsid w:val="0534C671"/>
    <w:rsid w:val="0551970F"/>
    <w:rsid w:val="05870EB2"/>
    <w:rsid w:val="05909AEA"/>
    <w:rsid w:val="05933081"/>
    <w:rsid w:val="0595FAE0"/>
    <w:rsid w:val="05A24575"/>
    <w:rsid w:val="05A3B19D"/>
    <w:rsid w:val="05B03FC6"/>
    <w:rsid w:val="05C8D3A3"/>
    <w:rsid w:val="05D10B85"/>
    <w:rsid w:val="05D1BEF6"/>
    <w:rsid w:val="0606A527"/>
    <w:rsid w:val="061E3868"/>
    <w:rsid w:val="06369D2C"/>
    <w:rsid w:val="063D8722"/>
    <w:rsid w:val="064CB689"/>
    <w:rsid w:val="0652C32F"/>
    <w:rsid w:val="0653F421"/>
    <w:rsid w:val="0670E2B5"/>
    <w:rsid w:val="0670E793"/>
    <w:rsid w:val="068B5FB9"/>
    <w:rsid w:val="06936446"/>
    <w:rsid w:val="069D0F49"/>
    <w:rsid w:val="06B151E7"/>
    <w:rsid w:val="06B3C970"/>
    <w:rsid w:val="06BC789E"/>
    <w:rsid w:val="06DB7B3F"/>
    <w:rsid w:val="070E2E06"/>
    <w:rsid w:val="072717B7"/>
    <w:rsid w:val="07290F07"/>
    <w:rsid w:val="072B34F6"/>
    <w:rsid w:val="07363D6A"/>
    <w:rsid w:val="074B1CCA"/>
    <w:rsid w:val="07654B46"/>
    <w:rsid w:val="0766FF03"/>
    <w:rsid w:val="0773855F"/>
    <w:rsid w:val="07837C0F"/>
    <w:rsid w:val="07EA8B97"/>
    <w:rsid w:val="07F07CF7"/>
    <w:rsid w:val="081AF914"/>
    <w:rsid w:val="081B4E2B"/>
    <w:rsid w:val="082AA0DA"/>
    <w:rsid w:val="082C33EB"/>
    <w:rsid w:val="082EB66F"/>
    <w:rsid w:val="0840519C"/>
    <w:rsid w:val="084791C1"/>
    <w:rsid w:val="0854757D"/>
    <w:rsid w:val="087537FC"/>
    <w:rsid w:val="087CE278"/>
    <w:rsid w:val="087CF5DB"/>
    <w:rsid w:val="088BC785"/>
    <w:rsid w:val="089E8D16"/>
    <w:rsid w:val="089ED51A"/>
    <w:rsid w:val="08A51A9D"/>
    <w:rsid w:val="08AD02CA"/>
    <w:rsid w:val="08BB9DBB"/>
    <w:rsid w:val="08EB5882"/>
    <w:rsid w:val="08F3B380"/>
    <w:rsid w:val="08FB0A21"/>
    <w:rsid w:val="08FC5B40"/>
    <w:rsid w:val="0903FEAD"/>
    <w:rsid w:val="0905C2B9"/>
    <w:rsid w:val="0908F86A"/>
    <w:rsid w:val="090BB073"/>
    <w:rsid w:val="0912B89C"/>
    <w:rsid w:val="0914C753"/>
    <w:rsid w:val="091B0A14"/>
    <w:rsid w:val="091D0C23"/>
    <w:rsid w:val="092671DE"/>
    <w:rsid w:val="0954AF9B"/>
    <w:rsid w:val="09865BF8"/>
    <w:rsid w:val="099D115A"/>
    <w:rsid w:val="09A20EB6"/>
    <w:rsid w:val="09B86FF7"/>
    <w:rsid w:val="09CB7D92"/>
    <w:rsid w:val="09E6472E"/>
    <w:rsid w:val="0A1BACFF"/>
    <w:rsid w:val="0A1D133B"/>
    <w:rsid w:val="0A23EE5A"/>
    <w:rsid w:val="0A274BB3"/>
    <w:rsid w:val="0A3DAE70"/>
    <w:rsid w:val="0A3E4B53"/>
    <w:rsid w:val="0A46E466"/>
    <w:rsid w:val="0A494674"/>
    <w:rsid w:val="0A83B0E9"/>
    <w:rsid w:val="0A9BEAE6"/>
    <w:rsid w:val="0AA7925A"/>
    <w:rsid w:val="0AB8F1F2"/>
    <w:rsid w:val="0AC1CAE0"/>
    <w:rsid w:val="0AC3D8C8"/>
    <w:rsid w:val="0AD0FD67"/>
    <w:rsid w:val="0AD70DDD"/>
    <w:rsid w:val="0AD9E525"/>
    <w:rsid w:val="0B220156"/>
    <w:rsid w:val="0B2A25E5"/>
    <w:rsid w:val="0B55B5EA"/>
    <w:rsid w:val="0B61A0DB"/>
    <w:rsid w:val="0B76D6E3"/>
    <w:rsid w:val="0B779C85"/>
    <w:rsid w:val="0B87D480"/>
    <w:rsid w:val="0B8DC114"/>
    <w:rsid w:val="0B96A322"/>
    <w:rsid w:val="0B9B6E40"/>
    <w:rsid w:val="0B9E37FA"/>
    <w:rsid w:val="0BA4B1F1"/>
    <w:rsid w:val="0BAACF1E"/>
    <w:rsid w:val="0BAFC431"/>
    <w:rsid w:val="0BB4969D"/>
    <w:rsid w:val="0BC4C244"/>
    <w:rsid w:val="0BDCBB5F"/>
    <w:rsid w:val="0BE889E3"/>
    <w:rsid w:val="0C0B4EB8"/>
    <w:rsid w:val="0C33133A"/>
    <w:rsid w:val="0C5260E4"/>
    <w:rsid w:val="0C61AEF2"/>
    <w:rsid w:val="0C84CECC"/>
    <w:rsid w:val="0C907A0B"/>
    <w:rsid w:val="0C9EE688"/>
    <w:rsid w:val="0CA799D5"/>
    <w:rsid w:val="0CAAD58F"/>
    <w:rsid w:val="0CDFF73D"/>
    <w:rsid w:val="0CEB852E"/>
    <w:rsid w:val="0CEE555E"/>
    <w:rsid w:val="0CFBB7B6"/>
    <w:rsid w:val="0D0D2D85"/>
    <w:rsid w:val="0D16FB1C"/>
    <w:rsid w:val="0D24FE99"/>
    <w:rsid w:val="0D2FB56D"/>
    <w:rsid w:val="0D46D5AB"/>
    <w:rsid w:val="0D4B9492"/>
    <w:rsid w:val="0D6455D7"/>
    <w:rsid w:val="0D6F575D"/>
    <w:rsid w:val="0D7F282E"/>
    <w:rsid w:val="0D8E4F67"/>
    <w:rsid w:val="0D9C6456"/>
    <w:rsid w:val="0DA376B4"/>
    <w:rsid w:val="0DF88DBB"/>
    <w:rsid w:val="0E16ED4E"/>
    <w:rsid w:val="0E1C7935"/>
    <w:rsid w:val="0E247CAA"/>
    <w:rsid w:val="0E2C26F5"/>
    <w:rsid w:val="0E354BF5"/>
    <w:rsid w:val="0E56170B"/>
    <w:rsid w:val="0E64EDC6"/>
    <w:rsid w:val="0E8F670C"/>
    <w:rsid w:val="0EB13EA2"/>
    <w:rsid w:val="0EC0CE5B"/>
    <w:rsid w:val="0EC2D1C7"/>
    <w:rsid w:val="0EC7F925"/>
    <w:rsid w:val="0EDB2ABA"/>
    <w:rsid w:val="0EDF9830"/>
    <w:rsid w:val="0EEC375F"/>
    <w:rsid w:val="0EEC7CEE"/>
    <w:rsid w:val="0EED41D3"/>
    <w:rsid w:val="0F6278CF"/>
    <w:rsid w:val="0F6F3217"/>
    <w:rsid w:val="0F725C2C"/>
    <w:rsid w:val="0F8B61AB"/>
    <w:rsid w:val="0F8E1A3C"/>
    <w:rsid w:val="0F922736"/>
    <w:rsid w:val="0F9D188C"/>
    <w:rsid w:val="0FB6047E"/>
    <w:rsid w:val="0FB9953E"/>
    <w:rsid w:val="0FCD66D6"/>
    <w:rsid w:val="0FD5934C"/>
    <w:rsid w:val="0FD8AAFF"/>
    <w:rsid w:val="1003A7BE"/>
    <w:rsid w:val="101F2D0B"/>
    <w:rsid w:val="10260AF9"/>
    <w:rsid w:val="102867A1"/>
    <w:rsid w:val="10289C46"/>
    <w:rsid w:val="1049D060"/>
    <w:rsid w:val="105CE0A7"/>
    <w:rsid w:val="105D4297"/>
    <w:rsid w:val="106D2168"/>
    <w:rsid w:val="106EDF63"/>
    <w:rsid w:val="1078E16C"/>
    <w:rsid w:val="10999387"/>
    <w:rsid w:val="10B227CA"/>
    <w:rsid w:val="10B6C8F0"/>
    <w:rsid w:val="10B81A08"/>
    <w:rsid w:val="10C792F3"/>
    <w:rsid w:val="10CC1EB5"/>
    <w:rsid w:val="10CD7C8F"/>
    <w:rsid w:val="10DBAEE3"/>
    <w:rsid w:val="10EEDA74"/>
    <w:rsid w:val="10F86B85"/>
    <w:rsid w:val="10FAAAE6"/>
    <w:rsid w:val="110330FE"/>
    <w:rsid w:val="11124C87"/>
    <w:rsid w:val="11281E08"/>
    <w:rsid w:val="1155BB2F"/>
    <w:rsid w:val="1167C4C7"/>
    <w:rsid w:val="116A91B1"/>
    <w:rsid w:val="116F963B"/>
    <w:rsid w:val="117BCAB3"/>
    <w:rsid w:val="119333D3"/>
    <w:rsid w:val="11964FB8"/>
    <w:rsid w:val="11C1DB5A"/>
    <w:rsid w:val="11C9AC41"/>
    <w:rsid w:val="11D335FB"/>
    <w:rsid w:val="11DF05BB"/>
    <w:rsid w:val="11F9BCC5"/>
    <w:rsid w:val="1205C4AB"/>
    <w:rsid w:val="1205DD58"/>
    <w:rsid w:val="1228EC7E"/>
    <w:rsid w:val="1230F6CE"/>
    <w:rsid w:val="12376F2A"/>
    <w:rsid w:val="1247E189"/>
    <w:rsid w:val="12658126"/>
    <w:rsid w:val="1265D1C2"/>
    <w:rsid w:val="12819898"/>
    <w:rsid w:val="12868E08"/>
    <w:rsid w:val="12BA67BB"/>
    <w:rsid w:val="12E9DFD5"/>
    <w:rsid w:val="12FD8A77"/>
    <w:rsid w:val="12FFBAF6"/>
    <w:rsid w:val="1300E56D"/>
    <w:rsid w:val="130BBB73"/>
    <w:rsid w:val="1327A0C3"/>
    <w:rsid w:val="13506A26"/>
    <w:rsid w:val="13513DE4"/>
    <w:rsid w:val="136A139D"/>
    <w:rsid w:val="1373F1EB"/>
    <w:rsid w:val="137C6F09"/>
    <w:rsid w:val="137D8EA5"/>
    <w:rsid w:val="1403B8B3"/>
    <w:rsid w:val="140BF0CC"/>
    <w:rsid w:val="140C268A"/>
    <w:rsid w:val="140C4A7E"/>
    <w:rsid w:val="1414F8A6"/>
    <w:rsid w:val="1415D791"/>
    <w:rsid w:val="1436F311"/>
    <w:rsid w:val="144E95D2"/>
    <w:rsid w:val="145FE8AC"/>
    <w:rsid w:val="146992E4"/>
    <w:rsid w:val="146C3D8D"/>
    <w:rsid w:val="146DBCD1"/>
    <w:rsid w:val="1482401C"/>
    <w:rsid w:val="14E48325"/>
    <w:rsid w:val="14F4079A"/>
    <w:rsid w:val="150AB6F3"/>
    <w:rsid w:val="150B7149"/>
    <w:rsid w:val="154E927C"/>
    <w:rsid w:val="15708CC1"/>
    <w:rsid w:val="157B8545"/>
    <w:rsid w:val="157BE10C"/>
    <w:rsid w:val="158807D6"/>
    <w:rsid w:val="15889484"/>
    <w:rsid w:val="15A44439"/>
    <w:rsid w:val="15F64008"/>
    <w:rsid w:val="15FE7CF7"/>
    <w:rsid w:val="16098D32"/>
    <w:rsid w:val="16117C8C"/>
    <w:rsid w:val="1629E457"/>
    <w:rsid w:val="166989DE"/>
    <w:rsid w:val="167F4E1E"/>
    <w:rsid w:val="1684F905"/>
    <w:rsid w:val="16A9901E"/>
    <w:rsid w:val="16BF1839"/>
    <w:rsid w:val="16BF5BC0"/>
    <w:rsid w:val="16C7A5E1"/>
    <w:rsid w:val="16D13EB6"/>
    <w:rsid w:val="16D3704F"/>
    <w:rsid w:val="16D4E5C6"/>
    <w:rsid w:val="16D55DBC"/>
    <w:rsid w:val="16FCB4BA"/>
    <w:rsid w:val="1700088A"/>
    <w:rsid w:val="170E332F"/>
    <w:rsid w:val="171F509A"/>
    <w:rsid w:val="1766DFB1"/>
    <w:rsid w:val="1773E7DE"/>
    <w:rsid w:val="1784A25B"/>
    <w:rsid w:val="17850D27"/>
    <w:rsid w:val="17994D2F"/>
    <w:rsid w:val="17A7DCC8"/>
    <w:rsid w:val="17AA2DAC"/>
    <w:rsid w:val="17B85F07"/>
    <w:rsid w:val="17BAAEB9"/>
    <w:rsid w:val="17CA3BE3"/>
    <w:rsid w:val="17D3B930"/>
    <w:rsid w:val="17E89B00"/>
    <w:rsid w:val="17EE8B39"/>
    <w:rsid w:val="17F39825"/>
    <w:rsid w:val="1803325A"/>
    <w:rsid w:val="18079357"/>
    <w:rsid w:val="1807FE09"/>
    <w:rsid w:val="18324A9B"/>
    <w:rsid w:val="18351EE2"/>
    <w:rsid w:val="1839A3DB"/>
    <w:rsid w:val="183EB466"/>
    <w:rsid w:val="18448F75"/>
    <w:rsid w:val="185AE89A"/>
    <w:rsid w:val="185BE37D"/>
    <w:rsid w:val="186EA84C"/>
    <w:rsid w:val="1878BFB4"/>
    <w:rsid w:val="18AD0667"/>
    <w:rsid w:val="18C32BED"/>
    <w:rsid w:val="18CEFD60"/>
    <w:rsid w:val="18D58100"/>
    <w:rsid w:val="18DA2831"/>
    <w:rsid w:val="18E6E753"/>
    <w:rsid w:val="190E3766"/>
    <w:rsid w:val="190FB83F"/>
    <w:rsid w:val="1914182B"/>
    <w:rsid w:val="1922792E"/>
    <w:rsid w:val="1939C46B"/>
    <w:rsid w:val="195D7EB8"/>
    <w:rsid w:val="196A22EC"/>
    <w:rsid w:val="197162FC"/>
    <w:rsid w:val="197B43B0"/>
    <w:rsid w:val="197E1686"/>
    <w:rsid w:val="1985D0DD"/>
    <w:rsid w:val="19A2CE97"/>
    <w:rsid w:val="19D28514"/>
    <w:rsid w:val="19E22BD2"/>
    <w:rsid w:val="19EDBDF6"/>
    <w:rsid w:val="19FDA82E"/>
    <w:rsid w:val="1A012644"/>
    <w:rsid w:val="1A0606DF"/>
    <w:rsid w:val="1A09C558"/>
    <w:rsid w:val="1A1A57E7"/>
    <w:rsid w:val="1A1EAFCC"/>
    <w:rsid w:val="1A4A11CC"/>
    <w:rsid w:val="1A6A75C7"/>
    <w:rsid w:val="1A7CAD06"/>
    <w:rsid w:val="1A89BCF9"/>
    <w:rsid w:val="1AA5FB80"/>
    <w:rsid w:val="1ABEDD9A"/>
    <w:rsid w:val="1AD2A079"/>
    <w:rsid w:val="1AF6AEE4"/>
    <w:rsid w:val="1B1696D8"/>
    <w:rsid w:val="1B1B552C"/>
    <w:rsid w:val="1B289E19"/>
    <w:rsid w:val="1B357B61"/>
    <w:rsid w:val="1B38C666"/>
    <w:rsid w:val="1B45F7DC"/>
    <w:rsid w:val="1B7F89E6"/>
    <w:rsid w:val="1B817134"/>
    <w:rsid w:val="1B81E5FD"/>
    <w:rsid w:val="1B863C42"/>
    <w:rsid w:val="1BA76CAE"/>
    <w:rsid w:val="1BB3822F"/>
    <w:rsid w:val="1BB62848"/>
    <w:rsid w:val="1BB9ACD9"/>
    <w:rsid w:val="1BD65F28"/>
    <w:rsid w:val="1BEE03CA"/>
    <w:rsid w:val="1BF49528"/>
    <w:rsid w:val="1C011BBB"/>
    <w:rsid w:val="1C06B505"/>
    <w:rsid w:val="1C0CFC07"/>
    <w:rsid w:val="1C3C067A"/>
    <w:rsid w:val="1C3CC8AF"/>
    <w:rsid w:val="1C45B69C"/>
    <w:rsid w:val="1C460733"/>
    <w:rsid w:val="1C4610F1"/>
    <w:rsid w:val="1C550FB8"/>
    <w:rsid w:val="1C646866"/>
    <w:rsid w:val="1C70B416"/>
    <w:rsid w:val="1C7C62DB"/>
    <w:rsid w:val="1C8E1A06"/>
    <w:rsid w:val="1C8FD78F"/>
    <w:rsid w:val="1CB0B853"/>
    <w:rsid w:val="1CBD897F"/>
    <w:rsid w:val="1CBE8C90"/>
    <w:rsid w:val="1CBF8D5F"/>
    <w:rsid w:val="1CC46E7A"/>
    <w:rsid w:val="1CCA988E"/>
    <w:rsid w:val="1D1144EE"/>
    <w:rsid w:val="1D1211DD"/>
    <w:rsid w:val="1D2C482A"/>
    <w:rsid w:val="1D314229"/>
    <w:rsid w:val="1D3EA4BB"/>
    <w:rsid w:val="1D466E92"/>
    <w:rsid w:val="1D4C128D"/>
    <w:rsid w:val="1D4C5947"/>
    <w:rsid w:val="1D51A238"/>
    <w:rsid w:val="1D7C854A"/>
    <w:rsid w:val="1D902393"/>
    <w:rsid w:val="1DAB8AB4"/>
    <w:rsid w:val="1DAEBB1A"/>
    <w:rsid w:val="1DCA0105"/>
    <w:rsid w:val="1DCE6E01"/>
    <w:rsid w:val="1DCF3FA4"/>
    <w:rsid w:val="1DD6F8A9"/>
    <w:rsid w:val="1DE09FE4"/>
    <w:rsid w:val="1DF9F776"/>
    <w:rsid w:val="1DFF8ACC"/>
    <w:rsid w:val="1E041EC0"/>
    <w:rsid w:val="1E0F8329"/>
    <w:rsid w:val="1E1EEAE8"/>
    <w:rsid w:val="1E5CE67B"/>
    <w:rsid w:val="1E6E9D94"/>
    <w:rsid w:val="1E805817"/>
    <w:rsid w:val="1E831E5F"/>
    <w:rsid w:val="1EC8158D"/>
    <w:rsid w:val="1ECB45C2"/>
    <w:rsid w:val="1ECC458E"/>
    <w:rsid w:val="1ECD5DE9"/>
    <w:rsid w:val="1EE4AA9E"/>
    <w:rsid w:val="1EF12052"/>
    <w:rsid w:val="1EFA7534"/>
    <w:rsid w:val="1F00F21E"/>
    <w:rsid w:val="1F1DDFB8"/>
    <w:rsid w:val="1F2002D7"/>
    <w:rsid w:val="1F456726"/>
    <w:rsid w:val="1F5E165D"/>
    <w:rsid w:val="1F648956"/>
    <w:rsid w:val="1F6FA00F"/>
    <w:rsid w:val="1F94BB6E"/>
    <w:rsid w:val="1FB23743"/>
    <w:rsid w:val="1FD11302"/>
    <w:rsid w:val="1FD18599"/>
    <w:rsid w:val="1FDA5D73"/>
    <w:rsid w:val="1FDB69A4"/>
    <w:rsid w:val="1FE937B5"/>
    <w:rsid w:val="200B67C0"/>
    <w:rsid w:val="200F3040"/>
    <w:rsid w:val="2012B2EE"/>
    <w:rsid w:val="2015BCA3"/>
    <w:rsid w:val="20178E8C"/>
    <w:rsid w:val="20270F32"/>
    <w:rsid w:val="2061B2EC"/>
    <w:rsid w:val="2089D91A"/>
    <w:rsid w:val="2097ECD3"/>
    <w:rsid w:val="20A4326B"/>
    <w:rsid w:val="20B2B184"/>
    <w:rsid w:val="20D92ED8"/>
    <w:rsid w:val="20E83C51"/>
    <w:rsid w:val="20F7DB60"/>
    <w:rsid w:val="2101A1C7"/>
    <w:rsid w:val="210B573A"/>
    <w:rsid w:val="2117C2AA"/>
    <w:rsid w:val="211DFB0B"/>
    <w:rsid w:val="21217C3F"/>
    <w:rsid w:val="213DA03F"/>
    <w:rsid w:val="21596279"/>
    <w:rsid w:val="21615B76"/>
    <w:rsid w:val="217BF06E"/>
    <w:rsid w:val="218A84B8"/>
    <w:rsid w:val="21C66CD1"/>
    <w:rsid w:val="21DB4622"/>
    <w:rsid w:val="22049A89"/>
    <w:rsid w:val="2209B9C3"/>
    <w:rsid w:val="220CCEE1"/>
    <w:rsid w:val="2221CAC4"/>
    <w:rsid w:val="2255807A"/>
    <w:rsid w:val="2259D8C4"/>
    <w:rsid w:val="225AB44C"/>
    <w:rsid w:val="225B2B8C"/>
    <w:rsid w:val="22659588"/>
    <w:rsid w:val="227F0C53"/>
    <w:rsid w:val="22808C35"/>
    <w:rsid w:val="228D019A"/>
    <w:rsid w:val="228F72FA"/>
    <w:rsid w:val="22A1AAA5"/>
    <w:rsid w:val="22C976B5"/>
    <w:rsid w:val="22D67B5C"/>
    <w:rsid w:val="22F1CDBF"/>
    <w:rsid w:val="22F388DD"/>
    <w:rsid w:val="22F3F9CD"/>
    <w:rsid w:val="23034E2B"/>
    <w:rsid w:val="23180C44"/>
    <w:rsid w:val="2318D70B"/>
    <w:rsid w:val="23277A91"/>
    <w:rsid w:val="232CE683"/>
    <w:rsid w:val="2343D84B"/>
    <w:rsid w:val="234C250C"/>
    <w:rsid w:val="235FDC52"/>
    <w:rsid w:val="23792CE0"/>
    <w:rsid w:val="2392AB7A"/>
    <w:rsid w:val="239E35DE"/>
    <w:rsid w:val="23A0D05B"/>
    <w:rsid w:val="23AB60CA"/>
    <w:rsid w:val="23B6C7A0"/>
    <w:rsid w:val="23E393C3"/>
    <w:rsid w:val="23F0D84D"/>
    <w:rsid w:val="23F3090F"/>
    <w:rsid w:val="23F7961B"/>
    <w:rsid w:val="23FB9982"/>
    <w:rsid w:val="2401AB4D"/>
    <w:rsid w:val="2416D047"/>
    <w:rsid w:val="24195622"/>
    <w:rsid w:val="2436B90B"/>
    <w:rsid w:val="245E1110"/>
    <w:rsid w:val="2468A605"/>
    <w:rsid w:val="249A3D5F"/>
    <w:rsid w:val="24A566B0"/>
    <w:rsid w:val="24A844FA"/>
    <w:rsid w:val="24AEF02F"/>
    <w:rsid w:val="24C6D7CE"/>
    <w:rsid w:val="24E4607D"/>
    <w:rsid w:val="24F4A7E9"/>
    <w:rsid w:val="25141501"/>
    <w:rsid w:val="251F0B28"/>
    <w:rsid w:val="252A939A"/>
    <w:rsid w:val="253650BA"/>
    <w:rsid w:val="253919C0"/>
    <w:rsid w:val="253BDBAC"/>
    <w:rsid w:val="253C44FF"/>
    <w:rsid w:val="254A9961"/>
    <w:rsid w:val="25507D2A"/>
    <w:rsid w:val="25596B86"/>
    <w:rsid w:val="259312FB"/>
    <w:rsid w:val="25B9CCFF"/>
    <w:rsid w:val="25CFA137"/>
    <w:rsid w:val="25D2F1A5"/>
    <w:rsid w:val="25D3CADA"/>
    <w:rsid w:val="25F0E194"/>
    <w:rsid w:val="269F8AD7"/>
    <w:rsid w:val="26B20A48"/>
    <w:rsid w:val="26C1C97E"/>
    <w:rsid w:val="26C912D4"/>
    <w:rsid w:val="26CB113D"/>
    <w:rsid w:val="26F92E30"/>
    <w:rsid w:val="2722713F"/>
    <w:rsid w:val="275493AF"/>
    <w:rsid w:val="27559D60"/>
    <w:rsid w:val="275C717C"/>
    <w:rsid w:val="27671CE4"/>
    <w:rsid w:val="277A75DF"/>
    <w:rsid w:val="277EC954"/>
    <w:rsid w:val="27A05E5C"/>
    <w:rsid w:val="27C38FBD"/>
    <w:rsid w:val="27D1931C"/>
    <w:rsid w:val="27E33538"/>
    <w:rsid w:val="2800353A"/>
    <w:rsid w:val="280E43E0"/>
    <w:rsid w:val="2819D83C"/>
    <w:rsid w:val="281B9FC4"/>
    <w:rsid w:val="281FAE06"/>
    <w:rsid w:val="283CC1F7"/>
    <w:rsid w:val="28402BF6"/>
    <w:rsid w:val="28625150"/>
    <w:rsid w:val="28741871"/>
    <w:rsid w:val="2876F4F4"/>
    <w:rsid w:val="28807BDD"/>
    <w:rsid w:val="2889469D"/>
    <w:rsid w:val="288D9F54"/>
    <w:rsid w:val="289CA6E9"/>
    <w:rsid w:val="28AA9F3E"/>
    <w:rsid w:val="28B2935D"/>
    <w:rsid w:val="28B6D077"/>
    <w:rsid w:val="28D5F3B9"/>
    <w:rsid w:val="28D7016C"/>
    <w:rsid w:val="28DCF61A"/>
    <w:rsid w:val="28F80DF8"/>
    <w:rsid w:val="28FB5317"/>
    <w:rsid w:val="2902ED45"/>
    <w:rsid w:val="292166B1"/>
    <w:rsid w:val="29331615"/>
    <w:rsid w:val="293E0199"/>
    <w:rsid w:val="29510926"/>
    <w:rsid w:val="29748F77"/>
    <w:rsid w:val="298774B1"/>
    <w:rsid w:val="2989B3AC"/>
    <w:rsid w:val="2998AD3B"/>
    <w:rsid w:val="299D3009"/>
    <w:rsid w:val="29C0750D"/>
    <w:rsid w:val="29CC04C3"/>
    <w:rsid w:val="29E31109"/>
    <w:rsid w:val="29F96A40"/>
    <w:rsid w:val="29FE21B1"/>
    <w:rsid w:val="2A0A0130"/>
    <w:rsid w:val="2A0E43DC"/>
    <w:rsid w:val="2A11F497"/>
    <w:rsid w:val="2A3E966D"/>
    <w:rsid w:val="2A5F97FC"/>
    <w:rsid w:val="2A6ADB06"/>
    <w:rsid w:val="2A8541E0"/>
    <w:rsid w:val="2A8C1663"/>
    <w:rsid w:val="2AA3D7AA"/>
    <w:rsid w:val="2AA6DCC2"/>
    <w:rsid w:val="2AA73BFD"/>
    <w:rsid w:val="2AC5CED3"/>
    <w:rsid w:val="2ACEE676"/>
    <w:rsid w:val="2ACFFA36"/>
    <w:rsid w:val="2ADC6EED"/>
    <w:rsid w:val="2B0AB629"/>
    <w:rsid w:val="2B0F372D"/>
    <w:rsid w:val="2B0F91E8"/>
    <w:rsid w:val="2B1EF79E"/>
    <w:rsid w:val="2B275EF3"/>
    <w:rsid w:val="2B3B36BD"/>
    <w:rsid w:val="2B400B03"/>
    <w:rsid w:val="2B4E982A"/>
    <w:rsid w:val="2B4F353E"/>
    <w:rsid w:val="2B663C08"/>
    <w:rsid w:val="2B8D4A49"/>
    <w:rsid w:val="2B9E1B52"/>
    <w:rsid w:val="2BA96B98"/>
    <w:rsid w:val="2BABD7E4"/>
    <w:rsid w:val="2BB12FC5"/>
    <w:rsid w:val="2BE33C94"/>
    <w:rsid w:val="2BE4DA40"/>
    <w:rsid w:val="2C06AB67"/>
    <w:rsid w:val="2C093799"/>
    <w:rsid w:val="2C0D947B"/>
    <w:rsid w:val="2C1CD456"/>
    <w:rsid w:val="2C2771D3"/>
    <w:rsid w:val="2C3561E7"/>
    <w:rsid w:val="2C35C966"/>
    <w:rsid w:val="2C551DEB"/>
    <w:rsid w:val="2C73BCAB"/>
    <w:rsid w:val="2C88F12C"/>
    <w:rsid w:val="2C8B6368"/>
    <w:rsid w:val="2CA7C1C1"/>
    <w:rsid w:val="2CB36E41"/>
    <w:rsid w:val="2CBE1C50"/>
    <w:rsid w:val="2CE10930"/>
    <w:rsid w:val="2D2E50FA"/>
    <w:rsid w:val="2D3AF400"/>
    <w:rsid w:val="2D3BD7E4"/>
    <w:rsid w:val="2D58F605"/>
    <w:rsid w:val="2D647FE2"/>
    <w:rsid w:val="2D857206"/>
    <w:rsid w:val="2D897F00"/>
    <w:rsid w:val="2D93FCD0"/>
    <w:rsid w:val="2D947056"/>
    <w:rsid w:val="2D9B1D03"/>
    <w:rsid w:val="2DA964DC"/>
    <w:rsid w:val="2DD12071"/>
    <w:rsid w:val="2DDEDCBF"/>
    <w:rsid w:val="2DF0EE4C"/>
    <w:rsid w:val="2E13A67D"/>
    <w:rsid w:val="2E1808C6"/>
    <w:rsid w:val="2E326619"/>
    <w:rsid w:val="2E385D00"/>
    <w:rsid w:val="2E3E8E29"/>
    <w:rsid w:val="2E4F3EA2"/>
    <w:rsid w:val="2E578EB7"/>
    <w:rsid w:val="2E6D9E33"/>
    <w:rsid w:val="2E7B7E56"/>
    <w:rsid w:val="2EB4A18C"/>
    <w:rsid w:val="2EC7BCBE"/>
    <w:rsid w:val="2EC8A14E"/>
    <w:rsid w:val="2ECB1836"/>
    <w:rsid w:val="2ED558D3"/>
    <w:rsid w:val="2EE63678"/>
    <w:rsid w:val="2EF773DA"/>
    <w:rsid w:val="2F03DE33"/>
    <w:rsid w:val="2F19E0C2"/>
    <w:rsid w:val="2F1A3072"/>
    <w:rsid w:val="2F201888"/>
    <w:rsid w:val="2F2E9AED"/>
    <w:rsid w:val="2F5B11CA"/>
    <w:rsid w:val="2F61908C"/>
    <w:rsid w:val="2F875CF7"/>
    <w:rsid w:val="2F8B03CF"/>
    <w:rsid w:val="2F8B9F2A"/>
    <w:rsid w:val="2F8CBEAD"/>
    <w:rsid w:val="2F921871"/>
    <w:rsid w:val="2FC0F652"/>
    <w:rsid w:val="2FC3042A"/>
    <w:rsid w:val="2FD28B00"/>
    <w:rsid w:val="30138645"/>
    <w:rsid w:val="30263058"/>
    <w:rsid w:val="302D71AD"/>
    <w:rsid w:val="302F4FE7"/>
    <w:rsid w:val="3039FF97"/>
    <w:rsid w:val="303BA7A3"/>
    <w:rsid w:val="306A3617"/>
    <w:rsid w:val="306ACD04"/>
    <w:rsid w:val="306EF3BE"/>
    <w:rsid w:val="307AD6A7"/>
    <w:rsid w:val="309359B3"/>
    <w:rsid w:val="30991B48"/>
    <w:rsid w:val="30A068A3"/>
    <w:rsid w:val="30B5D296"/>
    <w:rsid w:val="30B80823"/>
    <w:rsid w:val="30CA402C"/>
    <w:rsid w:val="30CEFC5E"/>
    <w:rsid w:val="30E68A4F"/>
    <w:rsid w:val="3107BDE0"/>
    <w:rsid w:val="310FD4D0"/>
    <w:rsid w:val="311100B9"/>
    <w:rsid w:val="31276F8B"/>
    <w:rsid w:val="3140E844"/>
    <w:rsid w:val="314C78F5"/>
    <w:rsid w:val="314FA988"/>
    <w:rsid w:val="31553F23"/>
    <w:rsid w:val="3161BB53"/>
    <w:rsid w:val="317A57CB"/>
    <w:rsid w:val="317D32C0"/>
    <w:rsid w:val="317DAF13"/>
    <w:rsid w:val="317F19B8"/>
    <w:rsid w:val="3190A7D7"/>
    <w:rsid w:val="31A2B718"/>
    <w:rsid w:val="31B660E8"/>
    <w:rsid w:val="31C6B244"/>
    <w:rsid w:val="31F02D8C"/>
    <w:rsid w:val="31F82C79"/>
    <w:rsid w:val="320F417B"/>
    <w:rsid w:val="3215D7D5"/>
    <w:rsid w:val="3218D548"/>
    <w:rsid w:val="32417B42"/>
    <w:rsid w:val="32921D1A"/>
    <w:rsid w:val="329D076A"/>
    <w:rsid w:val="329FFBD2"/>
    <w:rsid w:val="32A6BB3F"/>
    <w:rsid w:val="32A7A543"/>
    <w:rsid w:val="32ABDAE9"/>
    <w:rsid w:val="32C02648"/>
    <w:rsid w:val="32C27ED6"/>
    <w:rsid w:val="32D679E5"/>
    <w:rsid w:val="32D8260C"/>
    <w:rsid w:val="32F84127"/>
    <w:rsid w:val="33197F74"/>
    <w:rsid w:val="331DCD53"/>
    <w:rsid w:val="3328D6F1"/>
    <w:rsid w:val="333E8779"/>
    <w:rsid w:val="335A70EA"/>
    <w:rsid w:val="335AEB64"/>
    <w:rsid w:val="3367DB13"/>
    <w:rsid w:val="33686500"/>
    <w:rsid w:val="336FE0EB"/>
    <w:rsid w:val="338588BF"/>
    <w:rsid w:val="3389F34F"/>
    <w:rsid w:val="338D6C23"/>
    <w:rsid w:val="33947855"/>
    <w:rsid w:val="339664BC"/>
    <w:rsid w:val="33AB95B2"/>
    <w:rsid w:val="33C4174C"/>
    <w:rsid w:val="33C625FD"/>
    <w:rsid w:val="33D0E46C"/>
    <w:rsid w:val="33D56BBF"/>
    <w:rsid w:val="33EB9CE4"/>
    <w:rsid w:val="340132C3"/>
    <w:rsid w:val="3417515D"/>
    <w:rsid w:val="3431614E"/>
    <w:rsid w:val="3439F6D9"/>
    <w:rsid w:val="345753D9"/>
    <w:rsid w:val="34577562"/>
    <w:rsid w:val="3458B307"/>
    <w:rsid w:val="34648DE5"/>
    <w:rsid w:val="3473F66D"/>
    <w:rsid w:val="34A256F1"/>
    <w:rsid w:val="34A56997"/>
    <w:rsid w:val="34BA1A2E"/>
    <w:rsid w:val="34BBC785"/>
    <w:rsid w:val="34CB0F96"/>
    <w:rsid w:val="34CE3FAF"/>
    <w:rsid w:val="34E4742C"/>
    <w:rsid w:val="34E5990E"/>
    <w:rsid w:val="350A4556"/>
    <w:rsid w:val="351015F8"/>
    <w:rsid w:val="3539F9E7"/>
    <w:rsid w:val="3560010A"/>
    <w:rsid w:val="3569278E"/>
    <w:rsid w:val="3576BD2E"/>
    <w:rsid w:val="35778B0E"/>
    <w:rsid w:val="359D0760"/>
    <w:rsid w:val="35B73F8E"/>
    <w:rsid w:val="35C3B5BE"/>
    <w:rsid w:val="35CCDFF0"/>
    <w:rsid w:val="35EF889C"/>
    <w:rsid w:val="3612DDC8"/>
    <w:rsid w:val="361C7204"/>
    <w:rsid w:val="361C9FDA"/>
    <w:rsid w:val="361DDCE8"/>
    <w:rsid w:val="362CA2D6"/>
    <w:rsid w:val="362FDFDA"/>
    <w:rsid w:val="3637CA91"/>
    <w:rsid w:val="36483E5C"/>
    <w:rsid w:val="36552A71"/>
    <w:rsid w:val="3656FC26"/>
    <w:rsid w:val="365F6B61"/>
    <w:rsid w:val="3676C2D7"/>
    <w:rsid w:val="3677DDAC"/>
    <w:rsid w:val="36871A09"/>
    <w:rsid w:val="3688FC2E"/>
    <w:rsid w:val="368C9396"/>
    <w:rsid w:val="36BA710B"/>
    <w:rsid w:val="36C29361"/>
    <w:rsid w:val="36C6C38A"/>
    <w:rsid w:val="36EC5C5C"/>
    <w:rsid w:val="36ED73FE"/>
    <w:rsid w:val="36F23541"/>
    <w:rsid w:val="37036CFC"/>
    <w:rsid w:val="3719975D"/>
    <w:rsid w:val="373A5C7D"/>
    <w:rsid w:val="373D433C"/>
    <w:rsid w:val="3742FE72"/>
    <w:rsid w:val="3745C917"/>
    <w:rsid w:val="3766C602"/>
    <w:rsid w:val="37724274"/>
    <w:rsid w:val="37767E41"/>
    <w:rsid w:val="37852E34"/>
    <w:rsid w:val="379C2EA7"/>
    <w:rsid w:val="37A5BFA1"/>
    <w:rsid w:val="37A7B99D"/>
    <w:rsid w:val="37C2EE8C"/>
    <w:rsid w:val="37ED1DE0"/>
    <w:rsid w:val="37FE5B15"/>
    <w:rsid w:val="380D7B8D"/>
    <w:rsid w:val="380FF0F4"/>
    <w:rsid w:val="381AAA5D"/>
    <w:rsid w:val="3825F802"/>
    <w:rsid w:val="3833AC21"/>
    <w:rsid w:val="383601B4"/>
    <w:rsid w:val="385060D4"/>
    <w:rsid w:val="385D2A6E"/>
    <w:rsid w:val="38606058"/>
    <w:rsid w:val="38612E36"/>
    <w:rsid w:val="38674FE9"/>
    <w:rsid w:val="38841973"/>
    <w:rsid w:val="3887EA18"/>
    <w:rsid w:val="389236B6"/>
    <w:rsid w:val="38B40CEA"/>
    <w:rsid w:val="38C0C308"/>
    <w:rsid w:val="38C91462"/>
    <w:rsid w:val="38E55A98"/>
    <w:rsid w:val="38FA127B"/>
    <w:rsid w:val="3902F2FE"/>
    <w:rsid w:val="390D338A"/>
    <w:rsid w:val="390F92A6"/>
    <w:rsid w:val="391DD642"/>
    <w:rsid w:val="3925FB96"/>
    <w:rsid w:val="394728AB"/>
    <w:rsid w:val="39495DF9"/>
    <w:rsid w:val="3958B3E1"/>
    <w:rsid w:val="3983EE8C"/>
    <w:rsid w:val="3988EE41"/>
    <w:rsid w:val="398DB306"/>
    <w:rsid w:val="39BE69C7"/>
    <w:rsid w:val="39D406C9"/>
    <w:rsid w:val="39E1E2EE"/>
    <w:rsid w:val="39F2BBE0"/>
    <w:rsid w:val="39F656EE"/>
    <w:rsid w:val="39FD960F"/>
    <w:rsid w:val="3A14F31E"/>
    <w:rsid w:val="3A17F510"/>
    <w:rsid w:val="3A1962E5"/>
    <w:rsid w:val="3A28C82A"/>
    <w:rsid w:val="3A31387B"/>
    <w:rsid w:val="3A56CA42"/>
    <w:rsid w:val="3A5C9369"/>
    <w:rsid w:val="3A71FE19"/>
    <w:rsid w:val="3A7E1E2B"/>
    <w:rsid w:val="3A9349EE"/>
    <w:rsid w:val="3A94D9B9"/>
    <w:rsid w:val="3A96C686"/>
    <w:rsid w:val="3AAD6D00"/>
    <w:rsid w:val="3AC4E617"/>
    <w:rsid w:val="3ACDB732"/>
    <w:rsid w:val="3AD3CF69"/>
    <w:rsid w:val="3AEA49E0"/>
    <w:rsid w:val="3AECF7C6"/>
    <w:rsid w:val="3AF25CF0"/>
    <w:rsid w:val="3AF2EF24"/>
    <w:rsid w:val="3B04A30E"/>
    <w:rsid w:val="3B0B1FCF"/>
    <w:rsid w:val="3B115AD7"/>
    <w:rsid w:val="3B120B66"/>
    <w:rsid w:val="3B1A5D18"/>
    <w:rsid w:val="3B35FBD7"/>
    <w:rsid w:val="3B3DB9B6"/>
    <w:rsid w:val="3B433D42"/>
    <w:rsid w:val="3B475EC9"/>
    <w:rsid w:val="3B478906"/>
    <w:rsid w:val="3B54A252"/>
    <w:rsid w:val="3B5C2A36"/>
    <w:rsid w:val="3B6FD72A"/>
    <w:rsid w:val="3B8AB02A"/>
    <w:rsid w:val="3B9B7C20"/>
    <w:rsid w:val="3BACC8C1"/>
    <w:rsid w:val="3BB60209"/>
    <w:rsid w:val="3BE296AC"/>
    <w:rsid w:val="3BE36891"/>
    <w:rsid w:val="3BF258FB"/>
    <w:rsid w:val="3BF863CA"/>
    <w:rsid w:val="3C005150"/>
    <w:rsid w:val="3C0CEE78"/>
    <w:rsid w:val="3C17BA61"/>
    <w:rsid w:val="3C213C2D"/>
    <w:rsid w:val="3C2D38F3"/>
    <w:rsid w:val="3C4623F5"/>
    <w:rsid w:val="3C693F9C"/>
    <w:rsid w:val="3C7EB3EF"/>
    <w:rsid w:val="3C856EAE"/>
    <w:rsid w:val="3C88C827"/>
    <w:rsid w:val="3CA29715"/>
    <w:rsid w:val="3CA32997"/>
    <w:rsid w:val="3CA4A290"/>
    <w:rsid w:val="3CB07D0E"/>
    <w:rsid w:val="3CB0EB8D"/>
    <w:rsid w:val="3CD1CC38"/>
    <w:rsid w:val="3CD8B996"/>
    <w:rsid w:val="3CE534FD"/>
    <w:rsid w:val="3CE58C63"/>
    <w:rsid w:val="3CFCB0AD"/>
    <w:rsid w:val="3D01DB52"/>
    <w:rsid w:val="3D0683F2"/>
    <w:rsid w:val="3D076AAC"/>
    <w:rsid w:val="3D0BA78B"/>
    <w:rsid w:val="3D0ED406"/>
    <w:rsid w:val="3D107488"/>
    <w:rsid w:val="3D181B97"/>
    <w:rsid w:val="3D29DE76"/>
    <w:rsid w:val="3D3BA76D"/>
    <w:rsid w:val="3D3EC80B"/>
    <w:rsid w:val="3D61175B"/>
    <w:rsid w:val="3D63A975"/>
    <w:rsid w:val="3D63FCD6"/>
    <w:rsid w:val="3D990BB6"/>
    <w:rsid w:val="3D9ECE3F"/>
    <w:rsid w:val="3DA99EDB"/>
    <w:rsid w:val="3DBA69B4"/>
    <w:rsid w:val="3DBBA27F"/>
    <w:rsid w:val="3DC5A513"/>
    <w:rsid w:val="3DFDBE83"/>
    <w:rsid w:val="3E22AB68"/>
    <w:rsid w:val="3E41E598"/>
    <w:rsid w:val="3E49A614"/>
    <w:rsid w:val="3E49F7B8"/>
    <w:rsid w:val="3E575FAF"/>
    <w:rsid w:val="3E6A9FE7"/>
    <w:rsid w:val="3E88F181"/>
    <w:rsid w:val="3E9B695D"/>
    <w:rsid w:val="3EA49C42"/>
    <w:rsid w:val="3EB332A5"/>
    <w:rsid w:val="3EB7FBAD"/>
    <w:rsid w:val="3EC65E12"/>
    <w:rsid w:val="3ECE4C16"/>
    <w:rsid w:val="3ED31FC0"/>
    <w:rsid w:val="3EE04525"/>
    <w:rsid w:val="3EEF8C64"/>
    <w:rsid w:val="3EFA4654"/>
    <w:rsid w:val="3F0F9F50"/>
    <w:rsid w:val="3F1388C0"/>
    <w:rsid w:val="3F3B3640"/>
    <w:rsid w:val="3F456F3C"/>
    <w:rsid w:val="3F4D6AD2"/>
    <w:rsid w:val="3F536D2C"/>
    <w:rsid w:val="3F84FF1E"/>
    <w:rsid w:val="3F8EC42C"/>
    <w:rsid w:val="3F95C8B1"/>
    <w:rsid w:val="3F992A63"/>
    <w:rsid w:val="3FA25A49"/>
    <w:rsid w:val="3FA54DD0"/>
    <w:rsid w:val="3FA66D55"/>
    <w:rsid w:val="3FAAB731"/>
    <w:rsid w:val="3FB7C64C"/>
    <w:rsid w:val="3FE17142"/>
    <w:rsid w:val="3FFA6E47"/>
    <w:rsid w:val="40066DD9"/>
    <w:rsid w:val="40092053"/>
    <w:rsid w:val="40117EFF"/>
    <w:rsid w:val="40246523"/>
    <w:rsid w:val="40259F16"/>
    <w:rsid w:val="40340CF8"/>
    <w:rsid w:val="403CF5FE"/>
    <w:rsid w:val="403F779F"/>
    <w:rsid w:val="40470B43"/>
    <w:rsid w:val="4074E7C8"/>
    <w:rsid w:val="40794160"/>
    <w:rsid w:val="407EF619"/>
    <w:rsid w:val="4086BD14"/>
    <w:rsid w:val="408AE18A"/>
    <w:rsid w:val="4092E4A9"/>
    <w:rsid w:val="4093CB69"/>
    <w:rsid w:val="409670D0"/>
    <w:rsid w:val="409C66E0"/>
    <w:rsid w:val="40A89B07"/>
    <w:rsid w:val="40C3DCD9"/>
    <w:rsid w:val="40EC173A"/>
    <w:rsid w:val="410670DF"/>
    <w:rsid w:val="41221E12"/>
    <w:rsid w:val="41352BB5"/>
    <w:rsid w:val="413B0582"/>
    <w:rsid w:val="41424852"/>
    <w:rsid w:val="4150CDF4"/>
    <w:rsid w:val="41795977"/>
    <w:rsid w:val="419BBE16"/>
    <w:rsid w:val="41A2B5FD"/>
    <w:rsid w:val="41A47952"/>
    <w:rsid w:val="41A769E6"/>
    <w:rsid w:val="41ABB39C"/>
    <w:rsid w:val="41CD8E49"/>
    <w:rsid w:val="41DBBC6A"/>
    <w:rsid w:val="41E3E5AB"/>
    <w:rsid w:val="41F0C290"/>
    <w:rsid w:val="41F5EDC2"/>
    <w:rsid w:val="4211237A"/>
    <w:rsid w:val="42115E43"/>
    <w:rsid w:val="4213A77C"/>
    <w:rsid w:val="42274E2C"/>
    <w:rsid w:val="42480FD6"/>
    <w:rsid w:val="425E5DE8"/>
    <w:rsid w:val="426BF35F"/>
    <w:rsid w:val="427FEDD9"/>
    <w:rsid w:val="42802EA2"/>
    <w:rsid w:val="42C44158"/>
    <w:rsid w:val="42C664EE"/>
    <w:rsid w:val="42DE18B3"/>
    <w:rsid w:val="42F5F402"/>
    <w:rsid w:val="42F977AA"/>
    <w:rsid w:val="4337DD13"/>
    <w:rsid w:val="43485242"/>
    <w:rsid w:val="434E3711"/>
    <w:rsid w:val="435995D1"/>
    <w:rsid w:val="436712A5"/>
    <w:rsid w:val="43A2871B"/>
    <w:rsid w:val="43B4D423"/>
    <w:rsid w:val="43B8AE28"/>
    <w:rsid w:val="43BB9DF6"/>
    <w:rsid w:val="43DCC580"/>
    <w:rsid w:val="43FA7845"/>
    <w:rsid w:val="4409FCD1"/>
    <w:rsid w:val="441743A2"/>
    <w:rsid w:val="441A76E9"/>
    <w:rsid w:val="442296FF"/>
    <w:rsid w:val="442C9FCB"/>
    <w:rsid w:val="444038E1"/>
    <w:rsid w:val="444BC345"/>
    <w:rsid w:val="447AB1AF"/>
    <w:rsid w:val="449036BD"/>
    <w:rsid w:val="4495C257"/>
    <w:rsid w:val="44C31D99"/>
    <w:rsid w:val="44C40091"/>
    <w:rsid w:val="44D7B595"/>
    <w:rsid w:val="44DBC661"/>
    <w:rsid w:val="44E3AD3D"/>
    <w:rsid w:val="44E968F6"/>
    <w:rsid w:val="44ECABE6"/>
    <w:rsid w:val="44F685EF"/>
    <w:rsid w:val="451B932C"/>
    <w:rsid w:val="451C1894"/>
    <w:rsid w:val="45280FD1"/>
    <w:rsid w:val="453EDCA3"/>
    <w:rsid w:val="4540DABF"/>
    <w:rsid w:val="454B8C6B"/>
    <w:rsid w:val="455477BE"/>
    <w:rsid w:val="455B4496"/>
    <w:rsid w:val="4580B687"/>
    <w:rsid w:val="458826F2"/>
    <w:rsid w:val="45A73396"/>
    <w:rsid w:val="45A91169"/>
    <w:rsid w:val="45AF52BE"/>
    <w:rsid w:val="45B31337"/>
    <w:rsid w:val="45B6D5D4"/>
    <w:rsid w:val="45BE20B9"/>
    <w:rsid w:val="45C44E07"/>
    <w:rsid w:val="45CC92B0"/>
    <w:rsid w:val="45E9F54E"/>
    <w:rsid w:val="4600FA9C"/>
    <w:rsid w:val="460E975E"/>
    <w:rsid w:val="46272FD4"/>
    <w:rsid w:val="463854A2"/>
    <w:rsid w:val="4639FADF"/>
    <w:rsid w:val="4652D8FD"/>
    <w:rsid w:val="46654D56"/>
    <w:rsid w:val="4670B2D1"/>
    <w:rsid w:val="46BB11AE"/>
    <w:rsid w:val="46BFC5E1"/>
    <w:rsid w:val="46C89CAF"/>
    <w:rsid w:val="46CD3C20"/>
    <w:rsid w:val="46DD0A37"/>
    <w:rsid w:val="46DD9C83"/>
    <w:rsid w:val="46E4DCCD"/>
    <w:rsid w:val="46F03DAC"/>
    <w:rsid w:val="46F1B6BF"/>
    <w:rsid w:val="46F5F4F2"/>
    <w:rsid w:val="473337C7"/>
    <w:rsid w:val="47383CF7"/>
    <w:rsid w:val="473A188F"/>
    <w:rsid w:val="473DCED0"/>
    <w:rsid w:val="476DF4CF"/>
    <w:rsid w:val="478434FF"/>
    <w:rsid w:val="4786474F"/>
    <w:rsid w:val="478A48BD"/>
    <w:rsid w:val="47A86885"/>
    <w:rsid w:val="47A89556"/>
    <w:rsid w:val="47BA3FF7"/>
    <w:rsid w:val="47BC7BA9"/>
    <w:rsid w:val="47CC6909"/>
    <w:rsid w:val="47D42503"/>
    <w:rsid w:val="47E51998"/>
    <w:rsid w:val="47E5D798"/>
    <w:rsid w:val="47EA4463"/>
    <w:rsid w:val="47FAF77D"/>
    <w:rsid w:val="47FBBC94"/>
    <w:rsid w:val="47FC235E"/>
    <w:rsid w:val="482AB8BE"/>
    <w:rsid w:val="482AE13C"/>
    <w:rsid w:val="482F8050"/>
    <w:rsid w:val="483326A9"/>
    <w:rsid w:val="484DD0D5"/>
    <w:rsid w:val="4862AB4D"/>
    <w:rsid w:val="4872D325"/>
    <w:rsid w:val="48779888"/>
    <w:rsid w:val="4877AEA4"/>
    <w:rsid w:val="487E9277"/>
    <w:rsid w:val="488747DE"/>
    <w:rsid w:val="4898DB58"/>
    <w:rsid w:val="48A995D5"/>
    <w:rsid w:val="48AFA96C"/>
    <w:rsid w:val="48B2867E"/>
    <w:rsid w:val="48CA06BF"/>
    <w:rsid w:val="48CB4BAD"/>
    <w:rsid w:val="48D16A00"/>
    <w:rsid w:val="48D5173D"/>
    <w:rsid w:val="48E4B3E5"/>
    <w:rsid w:val="49074B23"/>
    <w:rsid w:val="4907D4BC"/>
    <w:rsid w:val="49136317"/>
    <w:rsid w:val="491A0E2C"/>
    <w:rsid w:val="49237F5C"/>
    <w:rsid w:val="492FA257"/>
    <w:rsid w:val="49330A1D"/>
    <w:rsid w:val="4940430F"/>
    <w:rsid w:val="4941648B"/>
    <w:rsid w:val="49558586"/>
    <w:rsid w:val="49584C0A"/>
    <w:rsid w:val="49629B3A"/>
    <w:rsid w:val="49653F9B"/>
    <w:rsid w:val="496F42DC"/>
    <w:rsid w:val="497F6C5C"/>
    <w:rsid w:val="498904DA"/>
    <w:rsid w:val="498B1D43"/>
    <w:rsid w:val="499544A6"/>
    <w:rsid w:val="499EE4C2"/>
    <w:rsid w:val="49ADFE3D"/>
    <w:rsid w:val="49B64FC8"/>
    <w:rsid w:val="49B91E61"/>
    <w:rsid w:val="49BDFD76"/>
    <w:rsid w:val="49C9AA72"/>
    <w:rsid w:val="4A041299"/>
    <w:rsid w:val="4A0A9B7A"/>
    <w:rsid w:val="4A21DA83"/>
    <w:rsid w:val="4A27B5FA"/>
    <w:rsid w:val="4A32223B"/>
    <w:rsid w:val="4A4A9314"/>
    <w:rsid w:val="4A6C7C3C"/>
    <w:rsid w:val="4A78D542"/>
    <w:rsid w:val="4A813467"/>
    <w:rsid w:val="4A829EA6"/>
    <w:rsid w:val="4A86D0CD"/>
    <w:rsid w:val="4A8AFFBE"/>
    <w:rsid w:val="4A919CF6"/>
    <w:rsid w:val="4A978837"/>
    <w:rsid w:val="4AA59591"/>
    <w:rsid w:val="4AB3A526"/>
    <w:rsid w:val="4ACA72B8"/>
    <w:rsid w:val="4B0C3221"/>
    <w:rsid w:val="4B0D116C"/>
    <w:rsid w:val="4B1D7BC4"/>
    <w:rsid w:val="4B23571E"/>
    <w:rsid w:val="4B2C077F"/>
    <w:rsid w:val="4B448533"/>
    <w:rsid w:val="4B4C5233"/>
    <w:rsid w:val="4B5B4832"/>
    <w:rsid w:val="4B5F7DE7"/>
    <w:rsid w:val="4B659A27"/>
    <w:rsid w:val="4B68BD6D"/>
    <w:rsid w:val="4B6D65D6"/>
    <w:rsid w:val="4B812BF2"/>
    <w:rsid w:val="4BAAD751"/>
    <w:rsid w:val="4BBCC494"/>
    <w:rsid w:val="4BD26DD9"/>
    <w:rsid w:val="4BF77C73"/>
    <w:rsid w:val="4C16751A"/>
    <w:rsid w:val="4C2F15AD"/>
    <w:rsid w:val="4C412D5E"/>
    <w:rsid w:val="4C6E847D"/>
    <w:rsid w:val="4C889874"/>
    <w:rsid w:val="4C8F255E"/>
    <w:rsid w:val="4C905EF2"/>
    <w:rsid w:val="4CA3BE2C"/>
    <w:rsid w:val="4CA83070"/>
    <w:rsid w:val="4CB18E86"/>
    <w:rsid w:val="4CB2142B"/>
    <w:rsid w:val="4CC12C4A"/>
    <w:rsid w:val="4CC2D099"/>
    <w:rsid w:val="4CC99F1D"/>
    <w:rsid w:val="4D026D65"/>
    <w:rsid w:val="4D05A863"/>
    <w:rsid w:val="4D25D689"/>
    <w:rsid w:val="4D2ADC5B"/>
    <w:rsid w:val="4D2C400C"/>
    <w:rsid w:val="4D337F28"/>
    <w:rsid w:val="4D37DE33"/>
    <w:rsid w:val="4D417031"/>
    <w:rsid w:val="4D752982"/>
    <w:rsid w:val="4D757BBA"/>
    <w:rsid w:val="4D76EC87"/>
    <w:rsid w:val="4D8A29E6"/>
    <w:rsid w:val="4DA0067D"/>
    <w:rsid w:val="4DDFE99A"/>
    <w:rsid w:val="4DEC6554"/>
    <w:rsid w:val="4DF98A41"/>
    <w:rsid w:val="4DFD0099"/>
    <w:rsid w:val="4E017AC0"/>
    <w:rsid w:val="4E1945D7"/>
    <w:rsid w:val="4E1BA152"/>
    <w:rsid w:val="4E29817B"/>
    <w:rsid w:val="4E3293E7"/>
    <w:rsid w:val="4E36B564"/>
    <w:rsid w:val="4E41FDBD"/>
    <w:rsid w:val="4E42B282"/>
    <w:rsid w:val="4E4862F5"/>
    <w:rsid w:val="4E587635"/>
    <w:rsid w:val="4E5C2D97"/>
    <w:rsid w:val="4E5E8E66"/>
    <w:rsid w:val="4E5EA0FA"/>
    <w:rsid w:val="4E610534"/>
    <w:rsid w:val="4E685CB0"/>
    <w:rsid w:val="4E6A5154"/>
    <w:rsid w:val="4E7DC394"/>
    <w:rsid w:val="4E971EA9"/>
    <w:rsid w:val="4EAFAA4C"/>
    <w:rsid w:val="4EB639A0"/>
    <w:rsid w:val="4EC62393"/>
    <w:rsid w:val="4EC8106D"/>
    <w:rsid w:val="4ECFDF38"/>
    <w:rsid w:val="4ED08EAA"/>
    <w:rsid w:val="4ED67E25"/>
    <w:rsid w:val="4EEC6B01"/>
    <w:rsid w:val="4EF05868"/>
    <w:rsid w:val="4EF12E32"/>
    <w:rsid w:val="4F0227C8"/>
    <w:rsid w:val="4F196087"/>
    <w:rsid w:val="4F22EE70"/>
    <w:rsid w:val="4F271C45"/>
    <w:rsid w:val="4F4F44C0"/>
    <w:rsid w:val="4F809414"/>
    <w:rsid w:val="4F84A758"/>
    <w:rsid w:val="4F9C82C5"/>
    <w:rsid w:val="4FA31DA2"/>
    <w:rsid w:val="4FA46F50"/>
    <w:rsid w:val="4FDA9CFF"/>
    <w:rsid w:val="5015CEB6"/>
    <w:rsid w:val="501661B1"/>
    <w:rsid w:val="503E388E"/>
    <w:rsid w:val="504AFA6C"/>
    <w:rsid w:val="504B7AAD"/>
    <w:rsid w:val="50565698"/>
    <w:rsid w:val="50703F9D"/>
    <w:rsid w:val="50723FE3"/>
    <w:rsid w:val="5075557A"/>
    <w:rsid w:val="507FD2F3"/>
    <w:rsid w:val="50803FC3"/>
    <w:rsid w:val="508D7203"/>
    <w:rsid w:val="509BC2AA"/>
    <w:rsid w:val="50A3C58C"/>
    <w:rsid w:val="50A645EC"/>
    <w:rsid w:val="50BB6650"/>
    <w:rsid w:val="50DCDD4E"/>
    <w:rsid w:val="50E7DE36"/>
    <w:rsid w:val="50FF50ED"/>
    <w:rsid w:val="51032849"/>
    <w:rsid w:val="513378BB"/>
    <w:rsid w:val="515B85DF"/>
    <w:rsid w:val="515C22D3"/>
    <w:rsid w:val="5162C3AF"/>
    <w:rsid w:val="51667B60"/>
    <w:rsid w:val="517659A9"/>
    <w:rsid w:val="518AC176"/>
    <w:rsid w:val="519040D4"/>
    <w:rsid w:val="51A62BB4"/>
    <w:rsid w:val="51B9D991"/>
    <w:rsid w:val="51BDF3C9"/>
    <w:rsid w:val="51C042FB"/>
    <w:rsid w:val="51D37E1E"/>
    <w:rsid w:val="51D3FC3A"/>
    <w:rsid w:val="51D97AC0"/>
    <w:rsid w:val="51ED9786"/>
    <w:rsid w:val="520E1EE7"/>
    <w:rsid w:val="520EE5B9"/>
    <w:rsid w:val="5225D0DC"/>
    <w:rsid w:val="52278284"/>
    <w:rsid w:val="522E51B5"/>
    <w:rsid w:val="523BBCD3"/>
    <w:rsid w:val="523E353E"/>
    <w:rsid w:val="524FF866"/>
    <w:rsid w:val="5259C5BC"/>
    <w:rsid w:val="525A8F32"/>
    <w:rsid w:val="52672CA4"/>
    <w:rsid w:val="526A67DD"/>
    <w:rsid w:val="52720927"/>
    <w:rsid w:val="527D6AFE"/>
    <w:rsid w:val="52AD6F9F"/>
    <w:rsid w:val="52B05640"/>
    <w:rsid w:val="52C4B898"/>
    <w:rsid w:val="52EAF89C"/>
    <w:rsid w:val="52FC2A03"/>
    <w:rsid w:val="530019F3"/>
    <w:rsid w:val="530AAFA5"/>
    <w:rsid w:val="530C38F8"/>
    <w:rsid w:val="530D268F"/>
    <w:rsid w:val="53182A05"/>
    <w:rsid w:val="534A94D1"/>
    <w:rsid w:val="535484CA"/>
    <w:rsid w:val="537A988E"/>
    <w:rsid w:val="538DF75A"/>
    <w:rsid w:val="5390AD5B"/>
    <w:rsid w:val="53A5BA62"/>
    <w:rsid w:val="53AD5FF5"/>
    <w:rsid w:val="53B4D231"/>
    <w:rsid w:val="53D52691"/>
    <w:rsid w:val="53D8274D"/>
    <w:rsid w:val="53DFA4F0"/>
    <w:rsid w:val="53E57BE5"/>
    <w:rsid w:val="53F9E39A"/>
    <w:rsid w:val="54074DC3"/>
    <w:rsid w:val="540878CB"/>
    <w:rsid w:val="54234721"/>
    <w:rsid w:val="543A47C5"/>
    <w:rsid w:val="54454785"/>
    <w:rsid w:val="54490D04"/>
    <w:rsid w:val="544E74E7"/>
    <w:rsid w:val="544F11E3"/>
    <w:rsid w:val="5457B0A8"/>
    <w:rsid w:val="5468CBC5"/>
    <w:rsid w:val="54878828"/>
    <w:rsid w:val="549BEA54"/>
    <w:rsid w:val="54BFE943"/>
    <w:rsid w:val="54D37009"/>
    <w:rsid w:val="54EE2E35"/>
    <w:rsid w:val="54F34F8D"/>
    <w:rsid w:val="5504798F"/>
    <w:rsid w:val="55098CD6"/>
    <w:rsid w:val="55122A22"/>
    <w:rsid w:val="551D2B2B"/>
    <w:rsid w:val="5553B0E6"/>
    <w:rsid w:val="5555B9CB"/>
    <w:rsid w:val="555BFC26"/>
    <w:rsid w:val="55922FF4"/>
    <w:rsid w:val="55BB6F8D"/>
    <w:rsid w:val="55C218C4"/>
    <w:rsid w:val="55C71CD8"/>
    <w:rsid w:val="55D937E1"/>
    <w:rsid w:val="55E226B8"/>
    <w:rsid w:val="55EE9605"/>
    <w:rsid w:val="55F334B3"/>
    <w:rsid w:val="5611A070"/>
    <w:rsid w:val="56121E77"/>
    <w:rsid w:val="56139846"/>
    <w:rsid w:val="564A93D2"/>
    <w:rsid w:val="565BDAB8"/>
    <w:rsid w:val="56683F32"/>
    <w:rsid w:val="5669E6CA"/>
    <w:rsid w:val="566ECE57"/>
    <w:rsid w:val="567D8119"/>
    <w:rsid w:val="5689CD34"/>
    <w:rsid w:val="568EEC89"/>
    <w:rsid w:val="56987D56"/>
    <w:rsid w:val="569AA9CD"/>
    <w:rsid w:val="56A8F21E"/>
    <w:rsid w:val="56AAB910"/>
    <w:rsid w:val="56ACEC61"/>
    <w:rsid w:val="56B11A53"/>
    <w:rsid w:val="56CD1C3E"/>
    <w:rsid w:val="56E0AC47"/>
    <w:rsid w:val="56EA3E01"/>
    <w:rsid w:val="56EE8204"/>
    <w:rsid w:val="5706D6E0"/>
    <w:rsid w:val="570FC80F"/>
    <w:rsid w:val="57180E5D"/>
    <w:rsid w:val="572E0055"/>
    <w:rsid w:val="573E570D"/>
    <w:rsid w:val="57421D34"/>
    <w:rsid w:val="575D2154"/>
    <w:rsid w:val="576D9453"/>
    <w:rsid w:val="577B4670"/>
    <w:rsid w:val="57930E7F"/>
    <w:rsid w:val="57941637"/>
    <w:rsid w:val="579BCEDA"/>
    <w:rsid w:val="57B8D992"/>
    <w:rsid w:val="57CE1C7D"/>
    <w:rsid w:val="57E9F079"/>
    <w:rsid w:val="57EC6C51"/>
    <w:rsid w:val="580E39E5"/>
    <w:rsid w:val="581D7D2E"/>
    <w:rsid w:val="581D9AE9"/>
    <w:rsid w:val="5833C257"/>
    <w:rsid w:val="58441D5C"/>
    <w:rsid w:val="5862A441"/>
    <w:rsid w:val="5863AA0E"/>
    <w:rsid w:val="58D939F1"/>
    <w:rsid w:val="58F2F01B"/>
    <w:rsid w:val="58F9339F"/>
    <w:rsid w:val="59053D3F"/>
    <w:rsid w:val="5920F3E3"/>
    <w:rsid w:val="593D0D66"/>
    <w:rsid w:val="593F1892"/>
    <w:rsid w:val="59466528"/>
    <w:rsid w:val="59541A3B"/>
    <w:rsid w:val="5955A345"/>
    <w:rsid w:val="59C0F54D"/>
    <w:rsid w:val="59C7313A"/>
    <w:rsid w:val="59FA1349"/>
    <w:rsid w:val="5A151A64"/>
    <w:rsid w:val="5A17A5F8"/>
    <w:rsid w:val="5A20CB08"/>
    <w:rsid w:val="5A2664D2"/>
    <w:rsid w:val="5A46CEB8"/>
    <w:rsid w:val="5A48D787"/>
    <w:rsid w:val="5A80070D"/>
    <w:rsid w:val="5A8F30E5"/>
    <w:rsid w:val="5A93B64F"/>
    <w:rsid w:val="5A9D898A"/>
    <w:rsid w:val="5AA10DA0"/>
    <w:rsid w:val="5AA28732"/>
    <w:rsid w:val="5AA6C3FE"/>
    <w:rsid w:val="5ABA85DF"/>
    <w:rsid w:val="5AC0C7FD"/>
    <w:rsid w:val="5B0786F7"/>
    <w:rsid w:val="5B1B944D"/>
    <w:rsid w:val="5B426306"/>
    <w:rsid w:val="5B498D1C"/>
    <w:rsid w:val="5B5B013F"/>
    <w:rsid w:val="5B62648C"/>
    <w:rsid w:val="5BA1C7E1"/>
    <w:rsid w:val="5BAF7C4E"/>
    <w:rsid w:val="5BC3B120"/>
    <w:rsid w:val="5BD91757"/>
    <w:rsid w:val="5C028203"/>
    <w:rsid w:val="5C15237E"/>
    <w:rsid w:val="5C1BB8B9"/>
    <w:rsid w:val="5C26A117"/>
    <w:rsid w:val="5C52EC8F"/>
    <w:rsid w:val="5C556831"/>
    <w:rsid w:val="5C5927B8"/>
    <w:rsid w:val="5C67A479"/>
    <w:rsid w:val="5C815C0B"/>
    <w:rsid w:val="5C9DD72A"/>
    <w:rsid w:val="5C9FF7AA"/>
    <w:rsid w:val="5CAE6E3B"/>
    <w:rsid w:val="5CB1BD75"/>
    <w:rsid w:val="5CD8E917"/>
    <w:rsid w:val="5CE7B06D"/>
    <w:rsid w:val="5CFE4924"/>
    <w:rsid w:val="5D02F7CE"/>
    <w:rsid w:val="5D178E7F"/>
    <w:rsid w:val="5D235804"/>
    <w:rsid w:val="5D33B2A2"/>
    <w:rsid w:val="5D5497EA"/>
    <w:rsid w:val="5D67A09D"/>
    <w:rsid w:val="5D6CF5E9"/>
    <w:rsid w:val="5D769321"/>
    <w:rsid w:val="5D7E6F7A"/>
    <w:rsid w:val="5D80DF26"/>
    <w:rsid w:val="5D8DD802"/>
    <w:rsid w:val="5D9319CA"/>
    <w:rsid w:val="5D9BD8CE"/>
    <w:rsid w:val="5DAA122B"/>
    <w:rsid w:val="5DBCE419"/>
    <w:rsid w:val="5DC5A8FE"/>
    <w:rsid w:val="5DC9CF7D"/>
    <w:rsid w:val="5DEC4B08"/>
    <w:rsid w:val="5DF4396F"/>
    <w:rsid w:val="5DF729BF"/>
    <w:rsid w:val="5E0547D7"/>
    <w:rsid w:val="5E0A55CD"/>
    <w:rsid w:val="5E148580"/>
    <w:rsid w:val="5E1708FF"/>
    <w:rsid w:val="5E266E78"/>
    <w:rsid w:val="5E2A1800"/>
    <w:rsid w:val="5E2EDA33"/>
    <w:rsid w:val="5E3BC80B"/>
    <w:rsid w:val="5E50736F"/>
    <w:rsid w:val="5E5E6079"/>
    <w:rsid w:val="5E5E773F"/>
    <w:rsid w:val="5E6F6AA1"/>
    <w:rsid w:val="5E6FCBCA"/>
    <w:rsid w:val="5E735B3E"/>
    <w:rsid w:val="5E770655"/>
    <w:rsid w:val="5EA78A34"/>
    <w:rsid w:val="5EB6F99C"/>
    <w:rsid w:val="5EB8590A"/>
    <w:rsid w:val="5ED148BB"/>
    <w:rsid w:val="5EE434E3"/>
    <w:rsid w:val="5EFD6587"/>
    <w:rsid w:val="5F01177E"/>
    <w:rsid w:val="5F0C1DA7"/>
    <w:rsid w:val="5F556082"/>
    <w:rsid w:val="5F60D885"/>
    <w:rsid w:val="5F67900B"/>
    <w:rsid w:val="5F93268D"/>
    <w:rsid w:val="5F998085"/>
    <w:rsid w:val="5FACBCD2"/>
    <w:rsid w:val="5FBB3897"/>
    <w:rsid w:val="5FC9E839"/>
    <w:rsid w:val="5FE36BD6"/>
    <w:rsid w:val="5FF53F9E"/>
    <w:rsid w:val="600517BC"/>
    <w:rsid w:val="60053C54"/>
    <w:rsid w:val="6015808A"/>
    <w:rsid w:val="601A3B4F"/>
    <w:rsid w:val="6038B0E3"/>
    <w:rsid w:val="603BAEDD"/>
    <w:rsid w:val="604D56E5"/>
    <w:rsid w:val="607EB3AF"/>
    <w:rsid w:val="608B2721"/>
    <w:rsid w:val="6095E78E"/>
    <w:rsid w:val="60AA355E"/>
    <w:rsid w:val="60B9C3B6"/>
    <w:rsid w:val="60BA1240"/>
    <w:rsid w:val="60C1C861"/>
    <w:rsid w:val="60C34FED"/>
    <w:rsid w:val="60C6570B"/>
    <w:rsid w:val="60DCD021"/>
    <w:rsid w:val="60DFBE59"/>
    <w:rsid w:val="60F24F01"/>
    <w:rsid w:val="6116A3BE"/>
    <w:rsid w:val="6161D51B"/>
    <w:rsid w:val="616A99EC"/>
    <w:rsid w:val="61794363"/>
    <w:rsid w:val="619EFAEE"/>
    <w:rsid w:val="61A1F933"/>
    <w:rsid w:val="61A36F74"/>
    <w:rsid w:val="61AF7D31"/>
    <w:rsid w:val="61B44078"/>
    <w:rsid w:val="61BAC3B7"/>
    <w:rsid w:val="61D0DF5C"/>
    <w:rsid w:val="61FF7349"/>
    <w:rsid w:val="6204F45A"/>
    <w:rsid w:val="62055C5E"/>
    <w:rsid w:val="621BD5A5"/>
    <w:rsid w:val="622D549A"/>
    <w:rsid w:val="6230251E"/>
    <w:rsid w:val="623B92C2"/>
    <w:rsid w:val="624AFB4F"/>
    <w:rsid w:val="624C6305"/>
    <w:rsid w:val="6250A73B"/>
    <w:rsid w:val="6253B50D"/>
    <w:rsid w:val="625F7825"/>
    <w:rsid w:val="6278A082"/>
    <w:rsid w:val="6289BADC"/>
    <w:rsid w:val="629B27CB"/>
    <w:rsid w:val="62BB4816"/>
    <w:rsid w:val="62BBC518"/>
    <w:rsid w:val="62DA7E85"/>
    <w:rsid w:val="62FAB61D"/>
    <w:rsid w:val="62FBEB8B"/>
    <w:rsid w:val="631769DD"/>
    <w:rsid w:val="6319131D"/>
    <w:rsid w:val="6323AF7A"/>
    <w:rsid w:val="6342DBC4"/>
    <w:rsid w:val="634A7778"/>
    <w:rsid w:val="634C232B"/>
    <w:rsid w:val="6359CD07"/>
    <w:rsid w:val="6363A2CD"/>
    <w:rsid w:val="636466DE"/>
    <w:rsid w:val="636F84BD"/>
    <w:rsid w:val="638BDFAE"/>
    <w:rsid w:val="639A4906"/>
    <w:rsid w:val="63A2D44D"/>
    <w:rsid w:val="63D02A8C"/>
    <w:rsid w:val="63DADB5F"/>
    <w:rsid w:val="63EDB0FE"/>
    <w:rsid w:val="63EFECB0"/>
    <w:rsid w:val="63FB4886"/>
    <w:rsid w:val="6422D07D"/>
    <w:rsid w:val="64249B55"/>
    <w:rsid w:val="6432D9B3"/>
    <w:rsid w:val="64485B22"/>
    <w:rsid w:val="646AA37A"/>
    <w:rsid w:val="647AC604"/>
    <w:rsid w:val="647EB5BA"/>
    <w:rsid w:val="648C0BFF"/>
    <w:rsid w:val="64B73B63"/>
    <w:rsid w:val="64BD7353"/>
    <w:rsid w:val="64C65E4B"/>
    <w:rsid w:val="64CAFA91"/>
    <w:rsid w:val="64D810C4"/>
    <w:rsid w:val="64D999F5"/>
    <w:rsid w:val="64DC8E97"/>
    <w:rsid w:val="64EAA42C"/>
    <w:rsid w:val="64F01F98"/>
    <w:rsid w:val="64F950AC"/>
    <w:rsid w:val="65067901"/>
    <w:rsid w:val="6513961D"/>
    <w:rsid w:val="6514B51A"/>
    <w:rsid w:val="6516A172"/>
    <w:rsid w:val="65265472"/>
    <w:rsid w:val="653F8EB1"/>
    <w:rsid w:val="655A3DB6"/>
    <w:rsid w:val="6597D676"/>
    <w:rsid w:val="65987556"/>
    <w:rsid w:val="65A42B33"/>
    <w:rsid w:val="65A5ABA4"/>
    <w:rsid w:val="65C3C0D3"/>
    <w:rsid w:val="65D31122"/>
    <w:rsid w:val="65F9E42F"/>
    <w:rsid w:val="66026811"/>
    <w:rsid w:val="660B5B0C"/>
    <w:rsid w:val="66167618"/>
    <w:rsid w:val="662CCEF7"/>
    <w:rsid w:val="6633B7D8"/>
    <w:rsid w:val="6663F263"/>
    <w:rsid w:val="6666CAF2"/>
    <w:rsid w:val="666D9D98"/>
    <w:rsid w:val="66703340"/>
    <w:rsid w:val="66756A56"/>
    <w:rsid w:val="668C1545"/>
    <w:rsid w:val="66990334"/>
    <w:rsid w:val="66BE59AA"/>
    <w:rsid w:val="66E274FF"/>
    <w:rsid w:val="66E30DC1"/>
    <w:rsid w:val="66E64FA4"/>
    <w:rsid w:val="66E8671C"/>
    <w:rsid w:val="66ECD787"/>
    <w:rsid w:val="66EFE91B"/>
    <w:rsid w:val="66FFD5F1"/>
    <w:rsid w:val="670C2963"/>
    <w:rsid w:val="671C7DC4"/>
    <w:rsid w:val="6728D231"/>
    <w:rsid w:val="6767BD6E"/>
    <w:rsid w:val="6771D119"/>
    <w:rsid w:val="67737B64"/>
    <w:rsid w:val="677813C3"/>
    <w:rsid w:val="67785BE2"/>
    <w:rsid w:val="6785BB9B"/>
    <w:rsid w:val="67877E2E"/>
    <w:rsid w:val="678A979E"/>
    <w:rsid w:val="679653B1"/>
    <w:rsid w:val="67A38259"/>
    <w:rsid w:val="67C2A858"/>
    <w:rsid w:val="67C7A953"/>
    <w:rsid w:val="67E97CB4"/>
    <w:rsid w:val="67EA005F"/>
    <w:rsid w:val="67FD85B3"/>
    <w:rsid w:val="68213A4C"/>
    <w:rsid w:val="68292A17"/>
    <w:rsid w:val="68328BDC"/>
    <w:rsid w:val="68490622"/>
    <w:rsid w:val="685D16B1"/>
    <w:rsid w:val="6867DB6A"/>
    <w:rsid w:val="686ADD36"/>
    <w:rsid w:val="6880DD2B"/>
    <w:rsid w:val="68A17ABE"/>
    <w:rsid w:val="68B6BDFE"/>
    <w:rsid w:val="68CAF656"/>
    <w:rsid w:val="68D1783C"/>
    <w:rsid w:val="68E7E206"/>
    <w:rsid w:val="68F747D0"/>
    <w:rsid w:val="68F9501D"/>
    <w:rsid w:val="690D80A1"/>
    <w:rsid w:val="690F4BC5"/>
    <w:rsid w:val="6911E411"/>
    <w:rsid w:val="6912115A"/>
    <w:rsid w:val="692420EC"/>
    <w:rsid w:val="69392325"/>
    <w:rsid w:val="69430174"/>
    <w:rsid w:val="6945E550"/>
    <w:rsid w:val="696E9177"/>
    <w:rsid w:val="696FC410"/>
    <w:rsid w:val="697B2B22"/>
    <w:rsid w:val="6986F22B"/>
    <w:rsid w:val="699150DA"/>
    <w:rsid w:val="699A7963"/>
    <w:rsid w:val="69AC395E"/>
    <w:rsid w:val="69BCBBE9"/>
    <w:rsid w:val="69D15A9F"/>
    <w:rsid w:val="6A10053E"/>
    <w:rsid w:val="6A1C657E"/>
    <w:rsid w:val="6A1F5227"/>
    <w:rsid w:val="6A2DCBC6"/>
    <w:rsid w:val="6A43CA25"/>
    <w:rsid w:val="6A4DD61B"/>
    <w:rsid w:val="6A5C29E7"/>
    <w:rsid w:val="6A6A8A0A"/>
    <w:rsid w:val="6A7218FB"/>
    <w:rsid w:val="6A858EB2"/>
    <w:rsid w:val="6A927813"/>
    <w:rsid w:val="6A94B95E"/>
    <w:rsid w:val="6AA95102"/>
    <w:rsid w:val="6AACD1CC"/>
    <w:rsid w:val="6AADE1BB"/>
    <w:rsid w:val="6ADA465D"/>
    <w:rsid w:val="6ADA4718"/>
    <w:rsid w:val="6ADB3E2D"/>
    <w:rsid w:val="6AE50A0C"/>
    <w:rsid w:val="6AF6CE76"/>
    <w:rsid w:val="6AFD1017"/>
    <w:rsid w:val="6B071F9B"/>
    <w:rsid w:val="6B0E8101"/>
    <w:rsid w:val="6B249F39"/>
    <w:rsid w:val="6B293D28"/>
    <w:rsid w:val="6B304B8F"/>
    <w:rsid w:val="6B50F813"/>
    <w:rsid w:val="6B64D02C"/>
    <w:rsid w:val="6B718B89"/>
    <w:rsid w:val="6B7E827B"/>
    <w:rsid w:val="6B8BC3F4"/>
    <w:rsid w:val="6B937DF3"/>
    <w:rsid w:val="6BAC6DEF"/>
    <w:rsid w:val="6BD3CBFB"/>
    <w:rsid w:val="6BD8E4D5"/>
    <w:rsid w:val="6BE63A20"/>
    <w:rsid w:val="6BF8C2E3"/>
    <w:rsid w:val="6C13E9F6"/>
    <w:rsid w:val="6C1AF33D"/>
    <w:rsid w:val="6C3089BF"/>
    <w:rsid w:val="6C452163"/>
    <w:rsid w:val="6C49B21C"/>
    <w:rsid w:val="6C5AEF51"/>
    <w:rsid w:val="6C61CE35"/>
    <w:rsid w:val="6C68386E"/>
    <w:rsid w:val="6C90EC45"/>
    <w:rsid w:val="6CA2374C"/>
    <w:rsid w:val="6CAA0EF7"/>
    <w:rsid w:val="6CAE50A9"/>
    <w:rsid w:val="6CB59027"/>
    <w:rsid w:val="6CB8FDE8"/>
    <w:rsid w:val="6CBBAC69"/>
    <w:rsid w:val="6CD0A48A"/>
    <w:rsid w:val="6CF86028"/>
    <w:rsid w:val="6CFA0838"/>
    <w:rsid w:val="6CFF7468"/>
    <w:rsid w:val="6D098610"/>
    <w:rsid w:val="6D183DFA"/>
    <w:rsid w:val="6D28C677"/>
    <w:rsid w:val="6D4BE077"/>
    <w:rsid w:val="6D5AF5A0"/>
    <w:rsid w:val="6D785E36"/>
    <w:rsid w:val="6D7F6CEB"/>
    <w:rsid w:val="6D93CAA9"/>
    <w:rsid w:val="6D9BE41B"/>
    <w:rsid w:val="6DA9DE67"/>
    <w:rsid w:val="6DAD7A6F"/>
    <w:rsid w:val="6DB0AAF9"/>
    <w:rsid w:val="6DB8F655"/>
    <w:rsid w:val="6DC45B33"/>
    <w:rsid w:val="6DC932B7"/>
    <w:rsid w:val="6DCB4A31"/>
    <w:rsid w:val="6DE0F1C4"/>
    <w:rsid w:val="6DE55534"/>
    <w:rsid w:val="6DE5827D"/>
    <w:rsid w:val="6DEED758"/>
    <w:rsid w:val="6DFC0AFF"/>
    <w:rsid w:val="6E23EE9D"/>
    <w:rsid w:val="6E299B13"/>
    <w:rsid w:val="6E356802"/>
    <w:rsid w:val="6E401986"/>
    <w:rsid w:val="6E5DA8E8"/>
    <w:rsid w:val="6E8C15B5"/>
    <w:rsid w:val="6E8E59D8"/>
    <w:rsid w:val="6EB5B8E6"/>
    <w:rsid w:val="6EB84B40"/>
    <w:rsid w:val="6EC7FF3B"/>
    <w:rsid w:val="6ECE9255"/>
    <w:rsid w:val="6EF93A7D"/>
    <w:rsid w:val="6EFA185D"/>
    <w:rsid w:val="6F0ECE32"/>
    <w:rsid w:val="6F102CF7"/>
    <w:rsid w:val="6F2B211D"/>
    <w:rsid w:val="6F2EF921"/>
    <w:rsid w:val="6F409796"/>
    <w:rsid w:val="6F41D6F2"/>
    <w:rsid w:val="6F4259B2"/>
    <w:rsid w:val="6F4721E2"/>
    <w:rsid w:val="6F67FD38"/>
    <w:rsid w:val="6F682A81"/>
    <w:rsid w:val="6F7E596E"/>
    <w:rsid w:val="6F897EAB"/>
    <w:rsid w:val="6F965C7B"/>
    <w:rsid w:val="6F9DFE45"/>
    <w:rsid w:val="6FB7718B"/>
    <w:rsid w:val="6FC852CE"/>
    <w:rsid w:val="6FD93119"/>
    <w:rsid w:val="6FDB663C"/>
    <w:rsid w:val="6FF61B2D"/>
    <w:rsid w:val="6FF68BAC"/>
    <w:rsid w:val="70021614"/>
    <w:rsid w:val="70037C1D"/>
    <w:rsid w:val="70065AA2"/>
    <w:rsid w:val="7023524D"/>
    <w:rsid w:val="7030E806"/>
    <w:rsid w:val="7038BF5E"/>
    <w:rsid w:val="70414D0C"/>
    <w:rsid w:val="7046B252"/>
    <w:rsid w:val="70682896"/>
    <w:rsid w:val="707A936A"/>
    <w:rsid w:val="708244A6"/>
    <w:rsid w:val="70980F41"/>
    <w:rsid w:val="70A3E573"/>
    <w:rsid w:val="70BAF92F"/>
    <w:rsid w:val="70D2B61E"/>
    <w:rsid w:val="70E2916C"/>
    <w:rsid w:val="70E9AEEF"/>
    <w:rsid w:val="70F6CEE8"/>
    <w:rsid w:val="71103AC3"/>
    <w:rsid w:val="711A7667"/>
    <w:rsid w:val="71322CDC"/>
    <w:rsid w:val="713C3197"/>
    <w:rsid w:val="714F136A"/>
    <w:rsid w:val="7162F38D"/>
    <w:rsid w:val="716D08C4"/>
    <w:rsid w:val="7171266B"/>
    <w:rsid w:val="718A6AB5"/>
    <w:rsid w:val="71B442B7"/>
    <w:rsid w:val="71B8A763"/>
    <w:rsid w:val="71C816DB"/>
    <w:rsid w:val="71CCB867"/>
    <w:rsid w:val="71F0CCAD"/>
    <w:rsid w:val="720FD643"/>
    <w:rsid w:val="72128BF7"/>
    <w:rsid w:val="72455461"/>
    <w:rsid w:val="72485696"/>
    <w:rsid w:val="724CEBB2"/>
    <w:rsid w:val="7250F821"/>
    <w:rsid w:val="725D50F6"/>
    <w:rsid w:val="725E85EB"/>
    <w:rsid w:val="72673BCC"/>
    <w:rsid w:val="7267F1E4"/>
    <w:rsid w:val="7273B610"/>
    <w:rsid w:val="727E0845"/>
    <w:rsid w:val="72984955"/>
    <w:rsid w:val="729EBB54"/>
    <w:rsid w:val="72A400AA"/>
    <w:rsid w:val="72B56F25"/>
    <w:rsid w:val="72C36B71"/>
    <w:rsid w:val="72D7CE4F"/>
    <w:rsid w:val="72DA8AF4"/>
    <w:rsid w:val="72E7D729"/>
    <w:rsid w:val="72EBF596"/>
    <w:rsid w:val="72ED81BE"/>
    <w:rsid w:val="72FCE7EF"/>
    <w:rsid w:val="7303DE80"/>
    <w:rsid w:val="733DB233"/>
    <w:rsid w:val="73433916"/>
    <w:rsid w:val="734AD7D0"/>
    <w:rsid w:val="73597612"/>
    <w:rsid w:val="739FC958"/>
    <w:rsid w:val="73B5A74C"/>
    <w:rsid w:val="73BE7664"/>
    <w:rsid w:val="73D5F757"/>
    <w:rsid w:val="73D6B938"/>
    <w:rsid w:val="73FA17AD"/>
    <w:rsid w:val="7429C27A"/>
    <w:rsid w:val="74316A31"/>
    <w:rsid w:val="74369BEF"/>
    <w:rsid w:val="74A4D8FB"/>
    <w:rsid w:val="74AED75F"/>
    <w:rsid w:val="751BFFA9"/>
    <w:rsid w:val="75214D11"/>
    <w:rsid w:val="752A4CBD"/>
    <w:rsid w:val="752F5E97"/>
    <w:rsid w:val="7530E453"/>
    <w:rsid w:val="7548B2A0"/>
    <w:rsid w:val="754AD9AD"/>
    <w:rsid w:val="7556B0A5"/>
    <w:rsid w:val="75650ECD"/>
    <w:rsid w:val="756BE2ED"/>
    <w:rsid w:val="758CD0B0"/>
    <w:rsid w:val="75A59C87"/>
    <w:rsid w:val="75BF5174"/>
    <w:rsid w:val="75D99DFE"/>
    <w:rsid w:val="7611A756"/>
    <w:rsid w:val="7614F2B3"/>
    <w:rsid w:val="761CD34C"/>
    <w:rsid w:val="762DC0AA"/>
    <w:rsid w:val="762E583A"/>
    <w:rsid w:val="76356BAE"/>
    <w:rsid w:val="76422232"/>
    <w:rsid w:val="764AA7C0"/>
    <w:rsid w:val="765B51C6"/>
    <w:rsid w:val="767F75EC"/>
    <w:rsid w:val="7682EA93"/>
    <w:rsid w:val="769444AD"/>
    <w:rsid w:val="7697CCCD"/>
    <w:rsid w:val="769E3AD8"/>
    <w:rsid w:val="76A9EC79"/>
    <w:rsid w:val="76F717E8"/>
    <w:rsid w:val="770E59FA"/>
    <w:rsid w:val="77111256"/>
    <w:rsid w:val="7719AACD"/>
    <w:rsid w:val="771D563C"/>
    <w:rsid w:val="772DBC49"/>
    <w:rsid w:val="77523DE0"/>
    <w:rsid w:val="776C3BCF"/>
    <w:rsid w:val="77722C77"/>
    <w:rsid w:val="7772A0A3"/>
    <w:rsid w:val="7776E447"/>
    <w:rsid w:val="778B9B19"/>
    <w:rsid w:val="77B2E333"/>
    <w:rsid w:val="77B65945"/>
    <w:rsid w:val="77B71C7E"/>
    <w:rsid w:val="77B80F5C"/>
    <w:rsid w:val="77E234D7"/>
    <w:rsid w:val="77E2D273"/>
    <w:rsid w:val="77E618E6"/>
    <w:rsid w:val="77F5A63A"/>
    <w:rsid w:val="77F92D85"/>
    <w:rsid w:val="781356C7"/>
    <w:rsid w:val="781DAE2F"/>
    <w:rsid w:val="78284C9E"/>
    <w:rsid w:val="782BA6EC"/>
    <w:rsid w:val="782F4C07"/>
    <w:rsid w:val="783704B1"/>
    <w:rsid w:val="7848885F"/>
    <w:rsid w:val="7853DECF"/>
    <w:rsid w:val="78727DC4"/>
    <w:rsid w:val="7872E657"/>
    <w:rsid w:val="787DEBB5"/>
    <w:rsid w:val="78977DE0"/>
    <w:rsid w:val="78BC3C17"/>
    <w:rsid w:val="78BD9F29"/>
    <w:rsid w:val="78C98B2A"/>
    <w:rsid w:val="78D5BD72"/>
    <w:rsid w:val="78D80B68"/>
    <w:rsid w:val="78E876C6"/>
    <w:rsid w:val="7901F917"/>
    <w:rsid w:val="79227687"/>
    <w:rsid w:val="793BC37E"/>
    <w:rsid w:val="79445C8A"/>
    <w:rsid w:val="794D2191"/>
    <w:rsid w:val="79719AD8"/>
    <w:rsid w:val="79763A7F"/>
    <w:rsid w:val="7986C353"/>
    <w:rsid w:val="798D383D"/>
    <w:rsid w:val="7999523D"/>
    <w:rsid w:val="79AC62E9"/>
    <w:rsid w:val="79AD4D0D"/>
    <w:rsid w:val="79B9DDAB"/>
    <w:rsid w:val="79BF5F53"/>
    <w:rsid w:val="79C5E8BD"/>
    <w:rsid w:val="79CA0D45"/>
    <w:rsid w:val="79E632E7"/>
    <w:rsid w:val="79EB529B"/>
    <w:rsid w:val="79EEB546"/>
    <w:rsid w:val="79F17C07"/>
    <w:rsid w:val="79F809B4"/>
    <w:rsid w:val="7A2AE094"/>
    <w:rsid w:val="7A2EB8AA"/>
    <w:rsid w:val="7A3AEEB6"/>
    <w:rsid w:val="7A4A642B"/>
    <w:rsid w:val="7A56C5D4"/>
    <w:rsid w:val="7A59EAEE"/>
    <w:rsid w:val="7A6EF5E0"/>
    <w:rsid w:val="7A8CBBB9"/>
    <w:rsid w:val="7A9434D9"/>
    <w:rsid w:val="7AAA775C"/>
    <w:rsid w:val="7AADC342"/>
    <w:rsid w:val="7AB467AA"/>
    <w:rsid w:val="7ABCE463"/>
    <w:rsid w:val="7AC63DF6"/>
    <w:rsid w:val="7AD6918A"/>
    <w:rsid w:val="7AD8B443"/>
    <w:rsid w:val="7AF77BEF"/>
    <w:rsid w:val="7B0C088E"/>
    <w:rsid w:val="7B1E18E3"/>
    <w:rsid w:val="7B375593"/>
    <w:rsid w:val="7B4678CC"/>
    <w:rsid w:val="7B60FAF3"/>
    <w:rsid w:val="7B897D96"/>
    <w:rsid w:val="7B92959E"/>
    <w:rsid w:val="7BA1B1FB"/>
    <w:rsid w:val="7BA2DD2A"/>
    <w:rsid w:val="7BB53866"/>
    <w:rsid w:val="7BB74668"/>
    <w:rsid w:val="7BC08112"/>
    <w:rsid w:val="7BC36049"/>
    <w:rsid w:val="7C0E599F"/>
    <w:rsid w:val="7C1EC526"/>
    <w:rsid w:val="7C3C604D"/>
    <w:rsid w:val="7C7375CB"/>
    <w:rsid w:val="7C771C21"/>
    <w:rsid w:val="7C80CB2B"/>
    <w:rsid w:val="7C8FBAE5"/>
    <w:rsid w:val="7C9E5810"/>
    <w:rsid w:val="7C9FB5D3"/>
    <w:rsid w:val="7C9FCE52"/>
    <w:rsid w:val="7CA7D8EF"/>
    <w:rsid w:val="7CB497BC"/>
    <w:rsid w:val="7CB63F04"/>
    <w:rsid w:val="7CB707A5"/>
    <w:rsid w:val="7CBEEA37"/>
    <w:rsid w:val="7CD3C7BD"/>
    <w:rsid w:val="7CD97BB2"/>
    <w:rsid w:val="7CE16B44"/>
    <w:rsid w:val="7CE2962B"/>
    <w:rsid w:val="7CE403AB"/>
    <w:rsid w:val="7CEE88C5"/>
    <w:rsid w:val="7D060D7F"/>
    <w:rsid w:val="7D36EBEB"/>
    <w:rsid w:val="7D74FEC8"/>
    <w:rsid w:val="7DAAB70E"/>
    <w:rsid w:val="7DAE2FE2"/>
    <w:rsid w:val="7DC09594"/>
    <w:rsid w:val="7DC142FD"/>
    <w:rsid w:val="7DC459BC"/>
    <w:rsid w:val="7DD30AA8"/>
    <w:rsid w:val="7DE05FA7"/>
    <w:rsid w:val="7DEA6B70"/>
    <w:rsid w:val="7DEE38B5"/>
    <w:rsid w:val="7DFABD39"/>
    <w:rsid w:val="7DFD9871"/>
    <w:rsid w:val="7DFE9F8A"/>
    <w:rsid w:val="7E1334AF"/>
    <w:rsid w:val="7E3DC629"/>
    <w:rsid w:val="7E4905A2"/>
    <w:rsid w:val="7E5E118F"/>
    <w:rsid w:val="7E733665"/>
    <w:rsid w:val="7E758E1A"/>
    <w:rsid w:val="7E777BEA"/>
    <w:rsid w:val="7E7FD40C"/>
    <w:rsid w:val="7E96C23B"/>
    <w:rsid w:val="7EA339BD"/>
    <w:rsid w:val="7EB49649"/>
    <w:rsid w:val="7EBB00A6"/>
    <w:rsid w:val="7F1C4356"/>
    <w:rsid w:val="7F464E99"/>
    <w:rsid w:val="7F4A0043"/>
    <w:rsid w:val="7F720050"/>
    <w:rsid w:val="7F7FEE74"/>
    <w:rsid w:val="7F88FE7F"/>
    <w:rsid w:val="7F8FFA2E"/>
    <w:rsid w:val="7F9036C8"/>
    <w:rsid w:val="7F950E6A"/>
    <w:rsid w:val="7F96CB3F"/>
    <w:rsid w:val="7FA34AC6"/>
    <w:rsid w:val="7FAA08E3"/>
    <w:rsid w:val="7FAAF2EE"/>
    <w:rsid w:val="7FBDFCCC"/>
    <w:rsid w:val="7FC0349A"/>
    <w:rsid w:val="7FCEA83C"/>
    <w:rsid w:val="7FD49DC6"/>
    <w:rsid w:val="7FD755A2"/>
    <w:rsid w:val="7FDBAC7F"/>
    <w:rsid w:val="7FDE39AA"/>
    <w:rsid w:val="7FE5F67C"/>
    <w:rsid w:val="7FF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D18B53"/>
  <w15:chartTrackingRefBased/>
  <w15:docId w15:val="{8AF612C1-9337-4680-B5E1-07843F4B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27F0C5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227F0C53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27F0C53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27F0C53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27F0C53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27F0C53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27F0C53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27F0C53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27F0C53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27F0C53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227F0C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35264EB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227F0C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35264EB"/>
    <w:rPr>
      <w:noProof w:val="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35264E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paragraph" w:customStyle="1" w:styleId="body">
    <w:name w:val="body"/>
    <w:basedOn w:val="Normal"/>
    <w:uiPriority w:val="99"/>
    <w:rsid w:val="227F0C53"/>
    <w:pPr>
      <w:widowControl w:val="0"/>
      <w:spacing w:after="240" w:line="210" w:lineRule="atLeast"/>
    </w:pPr>
    <w:rPr>
      <w:rFonts w:ascii="Karla" w:eastAsiaTheme="minorEastAsia" w:hAnsi="Karla" w:cs="Karla-Light"/>
      <w:color w:val="000000" w:themeColor="text1"/>
      <w:sz w:val="17"/>
      <w:szCs w:val="17"/>
      <w:lang w:eastAsia="en-ZA"/>
    </w:rPr>
  </w:style>
  <w:style w:type="character" w:customStyle="1" w:styleId="bold">
    <w:name w:val="bold"/>
    <w:uiPriority w:val="99"/>
    <w:rsid w:val="00AF22A2"/>
    <w:rPr>
      <w:b/>
      <w:bCs/>
    </w:rPr>
  </w:style>
  <w:style w:type="paragraph" w:customStyle="1" w:styleId="BasicParagraph">
    <w:name w:val="[Basic Paragraph]"/>
    <w:basedOn w:val="Normal"/>
    <w:uiPriority w:val="99"/>
    <w:rsid w:val="227F0C53"/>
    <w:pPr>
      <w:spacing w:line="210" w:lineRule="atLeast"/>
    </w:pPr>
    <w:rPr>
      <w:rFonts w:ascii="Karla-Light" w:eastAsiaTheme="minorEastAsia" w:hAnsi="Karla-Light" w:cs="Karla-Light"/>
      <w:color w:val="000000" w:themeColor="text1"/>
      <w:sz w:val="17"/>
      <w:szCs w:val="17"/>
    </w:rPr>
  </w:style>
  <w:style w:type="character" w:styleId="Hyperlink">
    <w:name w:val="Hyperlink"/>
    <w:basedOn w:val="DefaultParagraphFont"/>
    <w:uiPriority w:val="99"/>
    <w:rsid w:val="00AF22A2"/>
    <w:rPr>
      <w:color w:val="19509A"/>
      <w:u w:val="thick"/>
    </w:rPr>
  </w:style>
  <w:style w:type="paragraph" w:customStyle="1" w:styleId="BitpropTemplate">
    <w:name w:val="Bitprop Template"/>
    <w:basedOn w:val="Normal"/>
    <w:uiPriority w:val="1"/>
    <w:qFormat/>
    <w:rsid w:val="227F0C53"/>
    <w:rPr>
      <w:rFonts w:ascii="Urbanist" w:eastAsiaTheme="minorEastAsia" w:hAnsi="Urbanist"/>
    </w:rPr>
  </w:style>
  <w:style w:type="table" w:styleId="TableGrid">
    <w:name w:val="Table Grid"/>
    <w:basedOn w:val="TableNormal"/>
    <w:uiPriority w:val="39"/>
    <w:rsid w:val="0066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227F0C5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27F0C5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27F0C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27F0C5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27F0C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227F0C5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227F0C53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227F0C5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227F0C53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227F0C53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227F0C53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227F0C53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227F0C5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227F0C53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227F0C53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35264EB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35264EB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227F0C5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27F0C5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27F0C5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27F0C5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27F0C5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27F0C5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27F0C5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27F0C5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27F0C5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27F0C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27F0C53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27F0C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27F0C53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ylanwalls/Library/Group%20Containers/UBF8T346G9.Office/User%20Content.localized/Templates.localized/FMT_21_002_Bitprop_Let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614FB7EA0BA42B49BA5E7B920323D" ma:contentTypeVersion="18" ma:contentTypeDescription="Create a new document." ma:contentTypeScope="" ma:versionID="a6e61eee8209133d38eb784eef257b4d">
  <xsd:schema xmlns:xsd="http://www.w3.org/2001/XMLSchema" xmlns:xs="http://www.w3.org/2001/XMLSchema" xmlns:p="http://schemas.microsoft.com/office/2006/metadata/properties" xmlns:ns2="95d9e735-3e80-4d13-8ee4-68a3b24eb7f4" xmlns:ns3="b740a35e-4ac1-4a26-8087-2604ff46c70e" targetNamespace="http://schemas.microsoft.com/office/2006/metadata/properties" ma:root="true" ma:fieldsID="b889708eb837e9c9254371df30acae22" ns2:_="" ns3:_="">
    <xsd:import namespace="95d9e735-3e80-4d13-8ee4-68a3b24eb7f4"/>
    <xsd:import namespace="b740a35e-4ac1-4a26-8087-2604ff46c7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e735-3e80-4d13-8ee4-68a3b24eb7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7990e23-b02b-4fd3-ae84-ec8247c9bc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0a35e-4ac1-4a26-8087-2604ff46c7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8d71f7b-91b2-4622-b226-a7e2417417da}" ma:internalName="TaxCatchAll" ma:showField="CatchAllData" ma:web="b740a35e-4ac1-4a26-8087-2604ff46c7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d9e735-3e80-4d13-8ee4-68a3b24eb7f4">
      <Terms xmlns="http://schemas.microsoft.com/office/infopath/2007/PartnerControls"/>
    </lcf76f155ced4ddcb4097134ff3c332f>
    <TaxCatchAll xmlns="b740a35e-4ac1-4a26-8087-2604ff46c70e" xsi:nil="true"/>
    <MediaLengthInSeconds xmlns="95d9e735-3e80-4d13-8ee4-68a3b24eb7f4" xsi:nil="true"/>
    <SharedWithUsers xmlns="b740a35e-4ac1-4a26-8087-2604ff46c70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50A43BD-EE1F-4053-9EE8-DD7FBB809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E1B07-7190-4665-94CB-5B7572F4F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9e735-3e80-4d13-8ee4-68a3b24eb7f4"/>
    <ds:schemaRef ds:uri="b740a35e-4ac1-4a26-8087-2604ff46c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162567-E97D-9240-B6FC-CE499F4E60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93954F-638A-4BFD-AAB7-27E1DFE84315}">
  <ds:schemaRefs>
    <ds:schemaRef ds:uri="http://schemas.microsoft.com/office/2006/metadata/properties"/>
    <ds:schemaRef ds:uri="http://schemas.microsoft.com/office/infopath/2007/PartnerControls"/>
    <ds:schemaRef ds:uri="95d9e735-3e80-4d13-8ee4-68a3b24eb7f4"/>
    <ds:schemaRef ds:uri="b740a35e-4ac1-4a26-8087-2604ff46c7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FMT_21_002_Bitprop_Letter_template.dotx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Walls</cp:lastModifiedBy>
  <cp:revision>3</cp:revision>
  <cp:lastPrinted>2022-12-13T08:26:00Z</cp:lastPrinted>
  <dcterms:created xsi:type="dcterms:W3CDTF">2023-08-17T07:04:00Z</dcterms:created>
  <dcterms:modified xsi:type="dcterms:W3CDTF">2023-08-17T07:08:00Z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0x010100E1A614FB7EA0BA42B49BA5E7B920323D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